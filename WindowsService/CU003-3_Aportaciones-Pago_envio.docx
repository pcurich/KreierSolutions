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="108" w:tblpY="160"/>
        <w:tblW w:w="48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928"/>
        <w:gridCol w:w="1481"/>
        <w:gridCol w:w="4024"/>
        <w:gridCol w:w="1277"/>
      </w:tblGrid>
      <w:tr w:rsidR="00AA7436" w:rsidRPr="004E1FF3" w14:paraId="26154887" w14:textId="77777777" w:rsidTr="00C6218C">
        <w:trPr>
          <w:trHeight w:val="254"/>
        </w:trPr>
        <w:tc>
          <w:tcPr>
            <w:tcW w:w="771" w:type="pct"/>
            <w:shd w:val="clear" w:color="auto" w:fill="DBE5F1"/>
            <w:vAlign w:val="center"/>
          </w:tcPr>
          <w:sdt>
            <w:sdtPr>
              <w:rPr>
                <w:rFonts w:cs="Arial"/>
                <w:b/>
              </w:rPr>
              <w:id w:val="108141781"/>
              <w:lock w:val="contentLocked"/>
              <w:placeholder>
                <w:docPart w:val="97F7A00A15674204A874694D4180DBC3"/>
              </w:placeholder>
            </w:sdtPr>
            <w:sdtEndPr/>
            <w:sdtContent>
              <w:p w14:paraId="6B112D9D" w14:textId="77777777" w:rsidR="00AA7436" w:rsidRPr="00B91C34" w:rsidRDefault="00AA7436" w:rsidP="00AA7436">
                <w:pPr>
                  <w:pStyle w:val="Encabezado"/>
                  <w:jc w:val="center"/>
                  <w:rPr>
                    <w:rFonts w:cs="Arial"/>
                    <w:b/>
                  </w:rPr>
                </w:pPr>
                <w:r w:rsidRPr="00B91C34">
                  <w:rPr>
                    <w:rFonts w:cs="Arial"/>
                    <w:b/>
                  </w:rPr>
                  <w:t>Ámbito</w:t>
                </w:r>
              </w:p>
            </w:sdtContent>
          </w:sdt>
        </w:tc>
        <w:tc>
          <w:tcPr>
            <w:tcW w:w="936" w:type="pct"/>
            <w:shd w:val="clear" w:color="auto" w:fill="DBE5F1"/>
            <w:vAlign w:val="center"/>
          </w:tcPr>
          <w:sdt>
            <w:sdtPr>
              <w:rPr>
                <w:rStyle w:val="Estilo2"/>
              </w:rPr>
              <w:id w:val="108141782"/>
              <w:lock w:val="sdtContentLocked"/>
              <w:placeholder>
                <w:docPart w:val="97F7A00A15674204A874694D4180DBC3"/>
              </w:placeholder>
            </w:sdtPr>
            <w:sdtEndPr>
              <w:rPr>
                <w:rStyle w:val="Estilo2"/>
              </w:rPr>
            </w:sdtEndPr>
            <w:sdtContent>
              <w:p w14:paraId="0D0FC651" w14:textId="77777777" w:rsidR="00AA7436" w:rsidRPr="008F005C" w:rsidRDefault="00AA7436" w:rsidP="00C9206B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 w:rsidRPr="00B91C34">
                  <w:rPr>
                    <w:rStyle w:val="Estilo2"/>
                  </w:rPr>
                  <w:t xml:space="preserve">N° de </w:t>
                </w:r>
                <w:r w:rsidR="00C9206B">
                  <w:rPr>
                    <w:rStyle w:val="Estilo2"/>
                  </w:rPr>
                  <w:t>OT asignada</w:t>
                </w:r>
              </w:p>
            </w:sdtContent>
          </w:sdt>
        </w:tc>
        <w:tc>
          <w:tcPr>
            <w:tcW w:w="2673" w:type="pct"/>
            <w:gridSpan w:val="2"/>
            <w:tcBorders>
              <w:right w:val="single" w:sz="6" w:space="0" w:color="auto"/>
            </w:tcBorders>
            <w:shd w:val="clear" w:color="auto" w:fill="DBE5F1"/>
            <w:vAlign w:val="center"/>
          </w:tcPr>
          <w:sdt>
            <w:sdtPr>
              <w:rPr>
                <w:rFonts w:ascii="Arial Narrow" w:hAnsi="Arial Narrow"/>
                <w:b/>
              </w:rPr>
              <w:id w:val="108141783"/>
              <w:lock w:val="sdtContentLocked"/>
              <w:placeholder>
                <w:docPart w:val="97F7A00A15674204A874694D4180DBC3"/>
              </w:placeholder>
            </w:sdtPr>
            <w:sdtEndPr/>
            <w:sdtContent>
              <w:p w14:paraId="3137C2A8" w14:textId="77777777" w:rsidR="00AA7436" w:rsidRPr="008F005C" w:rsidRDefault="00C9206B" w:rsidP="00C9206B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 w:rsidRPr="00B91C34">
                  <w:rPr>
                    <w:rFonts w:cs="Arial"/>
                    <w:b/>
                  </w:rPr>
                  <w:t>Título</w:t>
                </w:r>
                <w:r w:rsidR="00AA7436" w:rsidRPr="00B91C34">
                  <w:rPr>
                    <w:rFonts w:cs="Arial"/>
                    <w:b/>
                  </w:rPr>
                  <w:t xml:space="preserve"> de </w:t>
                </w:r>
                <w:r>
                  <w:rPr>
                    <w:rFonts w:cs="Arial"/>
                    <w:b/>
                  </w:rPr>
                  <w:t>la Orden de Trabajo</w:t>
                </w:r>
              </w:p>
            </w:sdtContent>
          </w:sdt>
        </w:tc>
        <w:tc>
          <w:tcPr>
            <w:tcW w:w="62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BE5F1"/>
            <w:vAlign w:val="center"/>
          </w:tcPr>
          <w:sdt>
            <w:sdtPr>
              <w:rPr>
                <w:rFonts w:ascii="Arial Narrow" w:hAnsi="Arial Narrow"/>
                <w:b/>
                <w:lang w:val="es-ES"/>
              </w:rPr>
              <w:id w:val="108141784"/>
              <w:lock w:val="contentLocked"/>
              <w:placeholder>
                <w:docPart w:val="97F7A00A15674204A874694D4180DBC3"/>
              </w:placeholder>
            </w:sdtPr>
            <w:sdtEndPr/>
            <w:sdtContent>
              <w:p w14:paraId="43336778" w14:textId="77777777" w:rsidR="00AA7436" w:rsidRPr="008D6A78" w:rsidRDefault="00AA7436" w:rsidP="00AA7436">
                <w:pPr>
                  <w:pStyle w:val="Encabezado"/>
                  <w:tabs>
                    <w:tab w:val="center" w:pos="4252"/>
                    <w:tab w:val="right" w:pos="8504"/>
                  </w:tabs>
                  <w:jc w:val="center"/>
                  <w:rPr>
                    <w:rFonts w:ascii="Arial Narrow" w:hAnsi="Arial Narrow"/>
                    <w:b/>
                    <w:highlight w:val="lightGray"/>
                    <w:lang w:val="es-ES"/>
                  </w:rPr>
                </w:pPr>
                <w:r w:rsidRPr="00B91C34">
                  <w:rPr>
                    <w:rFonts w:cs="Arial"/>
                    <w:b/>
                    <w:lang w:val="es-ES"/>
                  </w:rPr>
                  <w:t>Código:</w:t>
                </w:r>
              </w:p>
            </w:sdtContent>
          </w:sdt>
        </w:tc>
      </w:tr>
      <w:tr w:rsidR="00AA7436" w:rsidRPr="004E1FF3" w14:paraId="3FF059AA" w14:textId="77777777" w:rsidTr="00C6218C">
        <w:trPr>
          <w:trHeight w:val="292"/>
        </w:trPr>
        <w:sdt>
          <w:sdtPr>
            <w:rPr>
              <w:rStyle w:val="Estilo2"/>
            </w:rPr>
            <w:id w:val="-1825421291"/>
            <w:placeholder>
              <w:docPart w:val="F94F79D020C1430FA4191A69485D72BD"/>
            </w:placeholder>
            <w:comboBox>
              <w:listItem w:value="Elija un elemento."/>
              <w:listItem w:displayText="Host" w:value="Host"/>
              <w:listItem w:displayText="Distribuido" w:value="Distribuido"/>
              <w:listItem w:displayText="Sist. Información" w:value="Sist. Información"/>
              <w:listItem w:displayText="Nacar" w:value="Nacar"/>
            </w:comboBox>
          </w:sdtPr>
          <w:sdtEndPr>
            <w:rPr>
              <w:rStyle w:val="Fuentedeprrafopredeter"/>
              <w:rFonts w:ascii="Times New Roman" w:hAnsi="Times New Roman"/>
              <w:b w:val="0"/>
            </w:rPr>
          </w:sdtEndPr>
          <w:sdtContent>
            <w:tc>
              <w:tcPr>
                <w:tcW w:w="771" w:type="pct"/>
                <w:vAlign w:val="center"/>
              </w:tcPr>
              <w:p w14:paraId="198C2608" w14:textId="77777777" w:rsidR="00AA7436" w:rsidRPr="00B62796" w:rsidRDefault="0040735B" w:rsidP="00AA7436">
                <w:pPr>
                  <w:pStyle w:val="Encabezado"/>
                  <w:jc w:val="center"/>
                  <w:rPr>
                    <w:rFonts w:ascii="Times New Roman" w:hAnsi="Times New Roman"/>
                  </w:rPr>
                </w:pPr>
                <w:proofErr w:type="spellStart"/>
                <w:r>
                  <w:rPr>
                    <w:rStyle w:val="Estilo2"/>
                  </w:rPr>
                  <w:t>Sist</w:t>
                </w:r>
                <w:proofErr w:type="spellEnd"/>
                <w:r>
                  <w:rPr>
                    <w:rStyle w:val="Estilo2"/>
                  </w:rPr>
                  <w:t>. Información</w:t>
                </w:r>
              </w:p>
            </w:tc>
          </w:sdtContent>
        </w:sdt>
        <w:sdt>
          <w:sdtPr>
            <w:rPr>
              <w:rStyle w:val="Estilo2"/>
            </w:rPr>
            <w:id w:val="-731152670"/>
            <w:placeholder>
              <w:docPart w:val="1B6130FF5D234C28999A99AA9EAD91BD"/>
            </w:placeholder>
          </w:sdtPr>
          <w:sdtEndPr>
            <w:rPr>
              <w:rStyle w:val="Fuentedeprrafopredeter"/>
              <w:rFonts w:ascii="Times New Roman" w:hAnsi="Times New Roman"/>
              <w:b w:val="0"/>
            </w:rPr>
          </w:sdtEndPr>
          <w:sdtContent>
            <w:tc>
              <w:tcPr>
                <w:tcW w:w="936" w:type="pct"/>
                <w:vAlign w:val="center"/>
              </w:tcPr>
              <w:p w14:paraId="309BC338" w14:textId="77777777" w:rsidR="00AA7436" w:rsidRPr="00B62796" w:rsidRDefault="0040735B" w:rsidP="0040735B">
                <w:pPr>
                  <w:pStyle w:val="Encabezado"/>
                  <w:jc w:val="center"/>
                  <w:rPr>
                    <w:rFonts w:ascii="Times New Roman" w:hAnsi="Times New Roman"/>
                  </w:rPr>
                </w:pPr>
                <w:r>
                  <w:rPr>
                    <w:rStyle w:val="Estilo2"/>
                  </w:rPr>
                  <w:t>01</w:t>
                </w:r>
              </w:p>
            </w:tc>
          </w:sdtContent>
        </w:sdt>
        <w:sdt>
          <w:sdtPr>
            <w:rPr>
              <w:rStyle w:val="Estilo2"/>
              <w:rFonts w:ascii="Times New Roman" w:hAnsi="Times New Roman"/>
            </w:rPr>
            <w:id w:val="368509537"/>
            <w:placeholder>
              <w:docPart w:val="8F939C5517F54636BB1AF05F078CB958"/>
            </w:placeholder>
          </w:sdtPr>
          <w:sdtEndPr>
            <w:rPr>
              <w:rStyle w:val="Fuentedeprrafopredeter"/>
              <w:b w:val="0"/>
            </w:rPr>
          </w:sdtEndPr>
          <w:sdtContent>
            <w:tc>
              <w:tcPr>
                <w:tcW w:w="2673" w:type="pct"/>
                <w:gridSpan w:val="2"/>
                <w:tcBorders>
                  <w:right w:val="single" w:sz="6" w:space="0" w:color="auto"/>
                </w:tcBorders>
                <w:vAlign w:val="center"/>
              </w:tcPr>
              <w:p w14:paraId="629D0BAA" w14:textId="77777777" w:rsidR="00AA7436" w:rsidRPr="00B62796" w:rsidRDefault="007118B2" w:rsidP="007118B2">
                <w:pPr>
                  <w:pStyle w:val="Encabezado"/>
                  <w:jc w:val="center"/>
                  <w:rPr>
                    <w:rFonts w:ascii="Times New Roman" w:hAnsi="Times New Roman"/>
                  </w:rPr>
                </w:pPr>
                <w:r>
                  <w:rPr>
                    <w:rStyle w:val="Estilo2"/>
                    <w:rFonts w:ascii="Times New Roman" w:hAnsi="Times New Roman"/>
                  </w:rPr>
                  <w:t>Pago</w:t>
                </w:r>
                <w:r w:rsidR="00FA5334">
                  <w:rPr>
                    <w:rStyle w:val="Estilo2"/>
                    <w:rFonts w:ascii="Times New Roman" w:hAnsi="Times New Roman"/>
                  </w:rPr>
                  <w:t xml:space="preserve"> </w:t>
                </w:r>
                <w:r w:rsidR="00AC64EC">
                  <w:rPr>
                    <w:rStyle w:val="Estilo2"/>
                    <w:rFonts w:ascii="Times New Roman" w:hAnsi="Times New Roman"/>
                  </w:rPr>
                  <w:t>Apoyo Social Económico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color w:val="808080"/>
              <w:sz w:val="32"/>
              <w:highlight w:val="lightGray"/>
              <w:lang w:val="es-ES"/>
            </w:rPr>
            <w:id w:val="79875689"/>
            <w:lock w:val="contentLocked"/>
            <w:placeholder>
              <w:docPart w:val="FFCFFCD605E9489CBF13B23041306517"/>
            </w:placeholder>
          </w:sdtPr>
          <w:sdtEndPr/>
          <w:sdtContent>
            <w:tc>
              <w:tcPr>
                <w:tcW w:w="620" w:type="pct"/>
                <w:tcBorders>
                  <w:top w:val="nil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BE5F1"/>
                <w:vAlign w:val="center"/>
              </w:tcPr>
              <w:p w14:paraId="3DD56E2C" w14:textId="77777777" w:rsidR="00AA7436" w:rsidRPr="008D6A78" w:rsidRDefault="00AA7436" w:rsidP="00AA7436">
                <w:pPr>
                  <w:pStyle w:val="Encabezado"/>
                  <w:tabs>
                    <w:tab w:val="center" w:pos="4252"/>
                    <w:tab w:val="right" w:pos="8504"/>
                  </w:tabs>
                  <w:jc w:val="center"/>
                  <w:rPr>
                    <w:rFonts w:ascii="Arial Narrow" w:hAnsi="Arial Narrow"/>
                    <w:b/>
                    <w:highlight w:val="lightGray"/>
                    <w:lang w:val="es-ES"/>
                  </w:rPr>
                </w:pPr>
                <w:r w:rsidRPr="008D6A78">
                  <w:rPr>
                    <w:rFonts w:ascii="Arial Narrow" w:hAnsi="Arial Narrow"/>
                    <w:b/>
                    <w:sz w:val="32"/>
                    <w:lang w:val="es-ES"/>
                  </w:rPr>
                  <w:t>P0</w:t>
                </w:r>
                <w:r>
                  <w:rPr>
                    <w:rFonts w:ascii="Arial Narrow" w:hAnsi="Arial Narrow"/>
                    <w:b/>
                    <w:sz w:val="32"/>
                    <w:lang w:val="es-ES"/>
                  </w:rPr>
                  <w:t>2</w:t>
                </w:r>
                <w:r w:rsidRPr="008D6A78">
                  <w:rPr>
                    <w:rFonts w:ascii="Arial Narrow" w:hAnsi="Arial Narrow"/>
                    <w:b/>
                    <w:sz w:val="32"/>
                    <w:lang w:val="es-ES"/>
                  </w:rPr>
                  <w:t>6</w:t>
                </w:r>
              </w:p>
            </w:tc>
          </w:sdtContent>
        </w:sdt>
      </w:tr>
      <w:tr w:rsidR="00AA7436" w:rsidRPr="004E1FF3" w14:paraId="33699AF7" w14:textId="77777777" w:rsidTr="00C6218C">
        <w:trPr>
          <w:trHeight w:val="292"/>
        </w:trPr>
        <w:tc>
          <w:tcPr>
            <w:tcW w:w="771" w:type="pct"/>
            <w:shd w:val="clear" w:color="auto" w:fill="DBE5F1"/>
            <w:vAlign w:val="center"/>
          </w:tcPr>
          <w:sdt>
            <w:sdtPr>
              <w:rPr>
                <w:rFonts w:ascii="Arial Narrow" w:hAnsi="Arial Narrow"/>
                <w:b/>
              </w:rPr>
              <w:id w:val="108141786"/>
              <w:lock w:val="contentLocked"/>
              <w:placeholder>
                <w:docPart w:val="06E844D110AF4743B7E4DC5D6A74762E"/>
              </w:placeholder>
            </w:sdtPr>
            <w:sdtEndPr/>
            <w:sdtContent>
              <w:p w14:paraId="02AC93C5" w14:textId="77777777" w:rsidR="00AA7436" w:rsidRPr="008F005C" w:rsidRDefault="00AA7436" w:rsidP="00AA7436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 w:rsidRPr="00B91C34">
                  <w:rPr>
                    <w:rFonts w:cs="Arial"/>
                    <w:b/>
                  </w:rPr>
                  <w:t>Fecha Creación</w:t>
                </w:r>
              </w:p>
            </w:sdtContent>
          </w:sdt>
        </w:tc>
        <w:tc>
          <w:tcPr>
            <w:tcW w:w="936" w:type="pct"/>
            <w:shd w:val="clear" w:color="auto" w:fill="DBE5F1"/>
            <w:vAlign w:val="center"/>
          </w:tcPr>
          <w:sdt>
            <w:sdtPr>
              <w:rPr>
                <w:rFonts w:ascii="Arial Narrow" w:hAnsi="Arial Narrow"/>
                <w:b/>
              </w:rPr>
              <w:id w:val="108141787"/>
              <w:lock w:val="contentLocked"/>
              <w:placeholder>
                <w:docPart w:val="06E844D110AF4743B7E4DC5D6A74762E"/>
              </w:placeholder>
            </w:sdtPr>
            <w:sdtEndPr/>
            <w:sdtContent>
              <w:p w14:paraId="31ADAB35" w14:textId="77777777" w:rsidR="00AA7436" w:rsidRPr="008F005C" w:rsidRDefault="00AA7436" w:rsidP="00AA7436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 w:rsidRPr="00B91C34">
                  <w:rPr>
                    <w:rFonts w:cs="Arial"/>
                    <w:b/>
                  </w:rPr>
                  <w:t>Fecha Ult. Actualización</w:t>
                </w:r>
              </w:p>
            </w:sdtContent>
          </w:sdt>
        </w:tc>
        <w:tc>
          <w:tcPr>
            <w:tcW w:w="719" w:type="pct"/>
            <w:shd w:val="clear" w:color="auto" w:fill="DBE5F1"/>
            <w:vAlign w:val="center"/>
          </w:tcPr>
          <w:sdt>
            <w:sdtPr>
              <w:rPr>
                <w:rFonts w:ascii="Arial Narrow" w:hAnsi="Arial Narrow"/>
                <w:b/>
              </w:rPr>
              <w:id w:val="108141788"/>
              <w:lock w:val="contentLocked"/>
              <w:placeholder>
                <w:docPart w:val="06E844D110AF4743B7E4DC5D6A74762E"/>
              </w:placeholder>
            </w:sdtPr>
            <w:sdtEndPr/>
            <w:sdtContent>
              <w:p w14:paraId="6E8DE466" w14:textId="77777777" w:rsidR="00AA7436" w:rsidRPr="008F005C" w:rsidRDefault="00AA7436" w:rsidP="00AA7436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 w:rsidRPr="00B91C34">
                  <w:rPr>
                    <w:rFonts w:cs="Arial"/>
                    <w:b/>
                  </w:rPr>
                  <w:t>Versión No.</w:t>
                </w:r>
              </w:p>
            </w:sdtContent>
          </w:sdt>
        </w:tc>
        <w:tc>
          <w:tcPr>
            <w:tcW w:w="1954" w:type="pct"/>
            <w:shd w:val="clear" w:color="auto" w:fill="DBE5F1"/>
            <w:vAlign w:val="center"/>
          </w:tcPr>
          <w:sdt>
            <w:sdtPr>
              <w:rPr>
                <w:rFonts w:ascii="Arial Narrow" w:hAnsi="Arial Narrow"/>
                <w:b/>
              </w:rPr>
              <w:id w:val="108141789"/>
              <w:lock w:val="contentLocked"/>
              <w:placeholder>
                <w:docPart w:val="06E844D110AF4743B7E4DC5D6A74762E"/>
              </w:placeholder>
            </w:sdtPr>
            <w:sdtEndPr/>
            <w:sdtContent>
              <w:p w14:paraId="54800D39" w14:textId="77777777" w:rsidR="00AA7436" w:rsidRPr="008F005C" w:rsidRDefault="00AA7436" w:rsidP="00AA7436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 w:rsidRPr="00B91C34">
                  <w:rPr>
                    <w:rFonts w:cs="Arial"/>
                    <w:b/>
                  </w:rPr>
                  <w:t>Creado por:</w:t>
                </w:r>
              </w:p>
            </w:sdtContent>
          </w:sdt>
        </w:tc>
        <w:tc>
          <w:tcPr>
            <w:tcW w:w="620" w:type="pct"/>
            <w:tcBorders>
              <w:top w:val="single" w:sz="6" w:space="0" w:color="auto"/>
            </w:tcBorders>
            <w:shd w:val="clear" w:color="auto" w:fill="DBE5F1"/>
            <w:vAlign w:val="center"/>
          </w:tcPr>
          <w:sdt>
            <w:sdtPr>
              <w:rPr>
                <w:rFonts w:ascii="Arial Narrow" w:hAnsi="Arial Narrow"/>
                <w:b/>
              </w:rPr>
              <w:id w:val="108141785"/>
              <w:lock w:val="contentLocked"/>
              <w:placeholder>
                <w:docPart w:val="06E844D110AF4743B7E4DC5D6A74762E"/>
              </w:placeholder>
            </w:sdtPr>
            <w:sdtEndPr/>
            <w:sdtContent>
              <w:p w14:paraId="4F881A66" w14:textId="77777777" w:rsidR="00AA7436" w:rsidRPr="008F005C" w:rsidRDefault="00AA7436" w:rsidP="00AA7436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 w:rsidRPr="00B91C34">
                  <w:rPr>
                    <w:rFonts w:cs="Arial"/>
                    <w:b/>
                  </w:rPr>
                  <w:t>País</w:t>
                </w:r>
              </w:p>
            </w:sdtContent>
          </w:sdt>
        </w:tc>
      </w:tr>
      <w:tr w:rsidR="00AA7436" w:rsidRPr="004E1FF3" w14:paraId="493F0F86" w14:textId="77777777" w:rsidTr="00C6218C">
        <w:trPr>
          <w:trHeight w:val="292"/>
        </w:trPr>
        <w:sdt>
          <w:sdtPr>
            <w:rPr>
              <w:rStyle w:val="Estilo2"/>
            </w:rPr>
            <w:id w:val="2041320264"/>
            <w:placeholder>
              <w:docPart w:val="5B377892A92F4D26A3E4201C60117971"/>
            </w:placeholder>
            <w:date w:fullDate="2016-07-22T00:00:00Z">
              <w:dateFormat w:val="dd.MM.yyyy"/>
              <w:lid w:val="es-PE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Times New Roman" w:hAnsi="Times New Roman"/>
              <w:b w:val="0"/>
            </w:rPr>
          </w:sdtEndPr>
          <w:sdtContent>
            <w:tc>
              <w:tcPr>
                <w:tcW w:w="771" w:type="pct"/>
                <w:vAlign w:val="center"/>
              </w:tcPr>
              <w:p w14:paraId="756ABC63" w14:textId="77777777" w:rsidR="00AA7436" w:rsidRPr="00B62796" w:rsidRDefault="00AD0625" w:rsidP="00AA7436">
                <w:pPr>
                  <w:pStyle w:val="Encabezado"/>
                  <w:jc w:val="center"/>
                  <w:rPr>
                    <w:rFonts w:ascii="Times New Roman" w:hAnsi="Times New Roman"/>
                  </w:rPr>
                </w:pPr>
                <w:r>
                  <w:rPr>
                    <w:rStyle w:val="Estilo2"/>
                    <w:lang w:val="es-PE"/>
                  </w:rPr>
                  <w:t>22.07.2016</w:t>
                </w:r>
              </w:p>
            </w:tc>
          </w:sdtContent>
        </w:sdt>
        <w:sdt>
          <w:sdtPr>
            <w:rPr>
              <w:rStyle w:val="Estilo2"/>
            </w:rPr>
            <w:id w:val="-1174883467"/>
            <w:placeholder>
              <w:docPart w:val="24750A49BAF64EC48C37C2775E20D21A"/>
            </w:placeholder>
            <w:date w:fullDate="2016-07-22T00:00:00Z">
              <w:dateFormat w:val="dd.MM.yyyy"/>
              <w:lid w:val="es-PE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Times New Roman" w:hAnsi="Times New Roman"/>
              <w:b w:val="0"/>
              <w:color w:val="808080"/>
            </w:rPr>
          </w:sdtEndPr>
          <w:sdtContent>
            <w:tc>
              <w:tcPr>
                <w:tcW w:w="936" w:type="pct"/>
                <w:vAlign w:val="center"/>
              </w:tcPr>
              <w:p w14:paraId="1ACA06D2" w14:textId="77777777" w:rsidR="00AA7436" w:rsidRPr="00B62796" w:rsidRDefault="00AD0625" w:rsidP="00AA7436">
                <w:pPr>
                  <w:pStyle w:val="Encabezado"/>
                  <w:jc w:val="center"/>
                  <w:rPr>
                    <w:rFonts w:ascii="Times New Roman" w:hAnsi="Times New Roman"/>
                  </w:rPr>
                </w:pPr>
                <w:r>
                  <w:rPr>
                    <w:rStyle w:val="Estilo2"/>
                    <w:lang w:val="es-PE"/>
                  </w:rPr>
                  <w:t>22.07.2016</w:t>
                </w:r>
              </w:p>
            </w:tc>
          </w:sdtContent>
        </w:sdt>
        <w:sdt>
          <w:sdtPr>
            <w:rPr>
              <w:rStyle w:val="Estilo2"/>
            </w:rPr>
            <w:id w:val="-295367755"/>
            <w:placeholder>
              <w:docPart w:val="467F6E7417E94553BE046DB8987E380D"/>
            </w:placeholder>
          </w:sdtPr>
          <w:sdtEndPr>
            <w:rPr>
              <w:rStyle w:val="Fuentedeprrafopredeter"/>
              <w:rFonts w:ascii="Times New Roman" w:hAnsi="Times New Roman"/>
              <w:b w:val="0"/>
              <w:color w:val="808080"/>
            </w:rPr>
          </w:sdtEndPr>
          <w:sdtContent>
            <w:tc>
              <w:tcPr>
                <w:tcW w:w="719" w:type="pct"/>
                <w:vAlign w:val="center"/>
              </w:tcPr>
              <w:p w14:paraId="53746CA5" w14:textId="77777777" w:rsidR="00AA7436" w:rsidRPr="00B62796" w:rsidRDefault="00A762A9" w:rsidP="00A762A9">
                <w:pPr>
                  <w:pStyle w:val="Encabezado"/>
                  <w:jc w:val="center"/>
                  <w:rPr>
                    <w:rFonts w:ascii="Times New Roman" w:hAnsi="Times New Roman"/>
                  </w:rPr>
                </w:pPr>
                <w:r>
                  <w:rPr>
                    <w:rStyle w:val="Estilo2"/>
                  </w:rPr>
                  <w:t>1.0</w:t>
                </w:r>
              </w:p>
            </w:tc>
          </w:sdtContent>
        </w:sdt>
        <w:sdt>
          <w:sdtPr>
            <w:rPr>
              <w:rStyle w:val="Estilo2"/>
            </w:rPr>
            <w:id w:val="-512380351"/>
            <w:placeholder>
              <w:docPart w:val="10EE4B2CDA354C409CC6A83F384414E1"/>
            </w:placeholder>
          </w:sdtPr>
          <w:sdtEndPr>
            <w:rPr>
              <w:rStyle w:val="Fuentedeprrafopredeter"/>
              <w:rFonts w:ascii="Times New Roman" w:hAnsi="Times New Roman"/>
              <w:b w:val="0"/>
            </w:rPr>
          </w:sdtEndPr>
          <w:sdtContent>
            <w:tc>
              <w:tcPr>
                <w:tcW w:w="1954" w:type="pct"/>
                <w:vAlign w:val="center"/>
              </w:tcPr>
              <w:p w14:paraId="3478E549" w14:textId="77777777" w:rsidR="00AA7436" w:rsidRPr="00B62796" w:rsidRDefault="00B86772" w:rsidP="00B86772">
                <w:pPr>
                  <w:pStyle w:val="Encabezado"/>
                  <w:jc w:val="center"/>
                  <w:rPr>
                    <w:rFonts w:ascii="Times New Roman" w:hAnsi="Times New Roman"/>
                  </w:rPr>
                </w:pPr>
                <w:r>
                  <w:rPr>
                    <w:rStyle w:val="Estilo2"/>
                  </w:rPr>
                  <w:t>Jesús</w:t>
                </w:r>
                <w:r w:rsidR="00A762A9">
                  <w:rPr>
                    <w:rStyle w:val="Estilo2"/>
                  </w:rPr>
                  <w:t xml:space="preserve"> Ch</w:t>
                </w:r>
                <w:r>
                  <w:rPr>
                    <w:rStyle w:val="Estilo2"/>
                  </w:rPr>
                  <w:t>á</w:t>
                </w:r>
                <w:r w:rsidR="00A762A9">
                  <w:rPr>
                    <w:rStyle w:val="Estilo2"/>
                  </w:rPr>
                  <w:t>vez</w:t>
                </w:r>
              </w:p>
            </w:tc>
          </w:sdtContent>
        </w:sdt>
        <w:tc>
          <w:tcPr>
            <w:tcW w:w="620" w:type="pct"/>
            <w:vAlign w:val="center"/>
          </w:tcPr>
          <w:sdt>
            <w:sdtPr>
              <w:rPr>
                <w:rFonts w:ascii="Arial Narrow" w:hAnsi="Arial Narrow"/>
                <w:b/>
                <w:color w:val="808080"/>
                <w:sz w:val="22"/>
                <w:szCs w:val="22"/>
              </w:rPr>
              <w:id w:val="108141790"/>
              <w:lock w:val="contentLocked"/>
              <w:placeholder>
                <w:docPart w:val="555C93BFA61448ACB9EFE4863ECC8ED8"/>
              </w:placeholder>
            </w:sdtPr>
            <w:sdtEndPr/>
            <w:sdtContent>
              <w:p w14:paraId="1D00F837" w14:textId="77777777" w:rsidR="00AA7436" w:rsidRPr="006F280E" w:rsidRDefault="00AA7436" w:rsidP="00AA7436">
                <w:pPr>
                  <w:pStyle w:val="Encabezado"/>
                  <w:jc w:val="center"/>
                  <w:rPr>
                    <w:rFonts w:ascii="Arial Narrow" w:hAnsi="Arial Narrow"/>
                    <w:b/>
                    <w:sz w:val="22"/>
                    <w:szCs w:val="22"/>
                  </w:rPr>
                </w:pPr>
                <w:r w:rsidRPr="00B91C34">
                  <w:rPr>
                    <w:rFonts w:cs="Arial"/>
                    <w:b/>
                    <w:sz w:val="22"/>
                    <w:szCs w:val="22"/>
                  </w:rPr>
                  <w:t>PERU</w:t>
                </w:r>
              </w:p>
            </w:sdtContent>
          </w:sdt>
        </w:tc>
      </w:tr>
    </w:tbl>
    <w:p w14:paraId="134374B4" w14:textId="77777777" w:rsidR="005051F9" w:rsidRDefault="005051F9">
      <w:pPr>
        <w:tabs>
          <w:tab w:val="left" w:pos="140"/>
        </w:tabs>
        <w:ind w:left="-108" w:firstLine="108"/>
        <w:rPr>
          <w:rFonts w:cs="Arial"/>
          <w:color w:val="000000"/>
          <w:position w:val="-6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8085"/>
      </w:tblGrid>
      <w:tr w:rsidR="00137F32" w:rsidRPr="00137F32" w14:paraId="439D3F1B" w14:textId="77777777" w:rsidTr="00137F32">
        <w:trPr>
          <w:trHeight w:val="387"/>
        </w:trPr>
        <w:tc>
          <w:tcPr>
            <w:tcW w:w="2410" w:type="dxa"/>
            <w:shd w:val="clear" w:color="auto" w:fill="DBE5F1"/>
            <w:vAlign w:val="center"/>
          </w:tcPr>
          <w:sdt>
            <w:sdtPr>
              <w:rPr>
                <w:rStyle w:val="Estilo2"/>
              </w:rPr>
              <w:id w:val="3779917"/>
              <w:lock w:val="sdtContentLocked"/>
              <w:placeholder>
                <w:docPart w:val="8E0AD74B4DE94718AAD1E041616E0E02"/>
              </w:placeholder>
            </w:sdtPr>
            <w:sdtEndPr>
              <w:rPr>
                <w:rStyle w:val="Estilo2"/>
              </w:rPr>
            </w:sdtEndPr>
            <w:sdtContent>
              <w:p w14:paraId="1DE0DBE2" w14:textId="77777777" w:rsidR="00137F32" w:rsidRPr="00137F32" w:rsidRDefault="00137F32" w:rsidP="000F6D2E">
                <w:pPr>
                  <w:rPr>
                    <w:rFonts w:ascii="Arial Narrow" w:hAnsi="Arial Narrow" w:cs="Arial"/>
                    <w:color w:val="000000"/>
                    <w:position w:val="-6"/>
                    <w:sz w:val="16"/>
                  </w:rPr>
                </w:pPr>
                <w:r w:rsidRPr="006367EF">
                  <w:rPr>
                    <w:rStyle w:val="Estilo2"/>
                    <w:sz w:val="22"/>
                    <w:szCs w:val="22"/>
                  </w:rPr>
                  <w:t>N</w:t>
                </w:r>
                <w:r w:rsidR="000F6D2E">
                  <w:rPr>
                    <w:rStyle w:val="Estilo2"/>
                    <w:sz w:val="22"/>
                    <w:szCs w:val="22"/>
                  </w:rPr>
                  <w:t>ombre del Caso de Uso</w:t>
                </w:r>
              </w:p>
            </w:sdtContent>
          </w:sdt>
        </w:tc>
        <w:tc>
          <w:tcPr>
            <w:tcW w:w="8085" w:type="dxa"/>
            <w:vAlign w:val="center"/>
          </w:tcPr>
          <w:p w14:paraId="5660334F" w14:textId="63E5DA67" w:rsidR="00137F32" w:rsidRPr="00AF1A8F" w:rsidRDefault="00D36649" w:rsidP="00ED3DB9">
            <w:pPr>
              <w:tabs>
                <w:tab w:val="left" w:pos="140"/>
              </w:tabs>
              <w:rPr>
                <w:rFonts w:ascii="Arial Narrow" w:hAnsi="Arial Narrow" w:cs="Arial"/>
                <w:color w:val="000000"/>
                <w:position w:val="-6"/>
                <w:sz w:val="18"/>
              </w:rPr>
            </w:pPr>
            <w:r>
              <w:rPr>
                <w:rFonts w:ascii="Arial Narrow" w:hAnsi="Arial Narrow" w:cs="Arial"/>
                <w:color w:val="000000"/>
                <w:position w:val="-6"/>
                <w:sz w:val="18"/>
              </w:rPr>
              <w:t>Apoyo Económico</w:t>
            </w:r>
            <w:r w:rsidR="007D789B">
              <w:rPr>
                <w:rFonts w:ascii="Arial Narrow" w:hAnsi="Arial Narrow" w:cs="Arial"/>
                <w:color w:val="000000"/>
                <w:position w:val="-6"/>
                <w:sz w:val="18"/>
              </w:rPr>
              <w:t>, Pago deuda</w:t>
            </w:r>
            <w:r w:rsidR="00FA7185">
              <w:rPr>
                <w:rFonts w:ascii="Arial Narrow" w:hAnsi="Arial Narrow" w:cs="Arial"/>
                <w:color w:val="000000"/>
                <w:position w:val="-6"/>
                <w:sz w:val="18"/>
              </w:rPr>
              <w:t xml:space="preserve"> </w:t>
            </w:r>
            <w:r w:rsidR="00F067DE">
              <w:rPr>
                <w:rFonts w:ascii="Arial Narrow" w:hAnsi="Arial Narrow" w:cs="Arial"/>
                <w:color w:val="000000"/>
                <w:position w:val="-6"/>
                <w:sz w:val="18"/>
              </w:rPr>
              <w:t>–</w:t>
            </w:r>
            <w:r w:rsidR="00FA7185">
              <w:rPr>
                <w:rFonts w:ascii="Arial Narrow" w:hAnsi="Arial Narrow" w:cs="Arial"/>
                <w:color w:val="000000"/>
                <w:position w:val="-6"/>
                <w:sz w:val="18"/>
              </w:rPr>
              <w:t xml:space="preserve"> </w:t>
            </w:r>
            <w:r w:rsidR="00F067DE">
              <w:rPr>
                <w:rFonts w:ascii="Arial Narrow" w:hAnsi="Arial Narrow" w:cs="Arial"/>
                <w:color w:val="000000"/>
                <w:position w:val="-6"/>
                <w:sz w:val="18"/>
              </w:rPr>
              <w:t>CU00</w:t>
            </w:r>
            <w:r w:rsidR="00ED3DB9">
              <w:rPr>
                <w:rFonts w:ascii="Arial Narrow" w:hAnsi="Arial Narrow" w:cs="Arial"/>
                <w:color w:val="000000"/>
                <w:position w:val="-6"/>
                <w:sz w:val="18"/>
              </w:rPr>
              <w:t>3</w:t>
            </w:r>
            <w:r w:rsidR="00F067DE">
              <w:rPr>
                <w:rFonts w:ascii="Arial Narrow" w:hAnsi="Arial Narrow" w:cs="Arial"/>
                <w:color w:val="000000"/>
                <w:position w:val="-6"/>
                <w:sz w:val="18"/>
              </w:rPr>
              <w:t>-</w:t>
            </w:r>
            <w:r w:rsidR="00ED3DB9">
              <w:rPr>
                <w:rFonts w:ascii="Arial Narrow" w:hAnsi="Arial Narrow" w:cs="Arial"/>
                <w:color w:val="000000"/>
                <w:position w:val="-6"/>
                <w:sz w:val="18"/>
              </w:rPr>
              <w:t>3</w:t>
            </w:r>
          </w:p>
        </w:tc>
      </w:tr>
      <w:tr w:rsidR="00137F32" w:rsidRPr="00137F32" w14:paraId="58BC3BA2" w14:textId="77777777" w:rsidTr="00137F32">
        <w:trPr>
          <w:trHeight w:val="407"/>
        </w:trPr>
        <w:tc>
          <w:tcPr>
            <w:tcW w:w="2410" w:type="dxa"/>
            <w:shd w:val="clear" w:color="auto" w:fill="DBE5F1"/>
            <w:vAlign w:val="center"/>
          </w:tcPr>
          <w:sdt>
            <w:sdtPr>
              <w:rPr>
                <w:rStyle w:val="Estilo2"/>
              </w:rPr>
              <w:id w:val="3779918"/>
              <w:lock w:val="sdtContentLocked"/>
              <w:placeholder>
                <w:docPart w:val="8E0AD74B4DE94718AAD1E041616E0E02"/>
              </w:placeholder>
            </w:sdtPr>
            <w:sdtEndPr>
              <w:rPr>
                <w:rStyle w:val="Estilo2"/>
              </w:rPr>
            </w:sdtEndPr>
            <w:sdtContent>
              <w:p w14:paraId="028ACDBF" w14:textId="77777777" w:rsidR="00137F32" w:rsidRPr="00137F32" w:rsidRDefault="00137F32" w:rsidP="00100640">
                <w:pPr>
                  <w:rPr>
                    <w:rFonts w:ascii="Arial Narrow" w:hAnsi="Arial Narrow" w:cs="Arial"/>
                    <w:color w:val="000000"/>
                    <w:position w:val="-6"/>
                    <w:sz w:val="16"/>
                  </w:rPr>
                </w:pPr>
                <w:r w:rsidRPr="006367EF">
                  <w:rPr>
                    <w:rStyle w:val="Estilo2"/>
                    <w:sz w:val="22"/>
                    <w:szCs w:val="22"/>
                  </w:rPr>
                  <w:t>O</w:t>
                </w:r>
                <w:r w:rsidR="000F6D2E">
                  <w:rPr>
                    <w:rStyle w:val="Estilo2"/>
                    <w:sz w:val="22"/>
                    <w:szCs w:val="22"/>
                  </w:rPr>
                  <w:t>bjetivos</w:t>
                </w:r>
              </w:p>
            </w:sdtContent>
          </w:sdt>
        </w:tc>
        <w:tc>
          <w:tcPr>
            <w:tcW w:w="8085" w:type="dxa"/>
            <w:vAlign w:val="center"/>
          </w:tcPr>
          <w:p w14:paraId="2203D12F" w14:textId="736E8D2A" w:rsidR="00FA7185" w:rsidRDefault="007D789B" w:rsidP="00FA5334">
            <w:pPr>
              <w:tabs>
                <w:tab w:val="left" w:pos="140"/>
              </w:tabs>
              <w:ind w:left="-108" w:firstLine="108"/>
              <w:rPr>
                <w:rFonts w:ascii="Arial Narrow" w:hAnsi="Arial Narrow" w:cs="Arial"/>
                <w:color w:val="000000"/>
                <w:position w:val="-6"/>
                <w:sz w:val="18"/>
              </w:rPr>
            </w:pPr>
            <w:r>
              <w:rPr>
                <w:rFonts w:ascii="Arial Narrow" w:hAnsi="Arial Narrow" w:cs="Arial"/>
                <w:color w:val="000000"/>
                <w:position w:val="-6"/>
                <w:sz w:val="18"/>
              </w:rPr>
              <w:t xml:space="preserve">Analiza las diferentes formas de pago que se efectúa para el pago de </w:t>
            </w:r>
            <w:r w:rsidR="00ED3DB9">
              <w:rPr>
                <w:rFonts w:ascii="Arial Narrow" w:hAnsi="Arial Narrow" w:cs="Arial"/>
                <w:color w:val="000000"/>
                <w:position w:val="-6"/>
                <w:sz w:val="18"/>
              </w:rPr>
              <w:t>aportaciones</w:t>
            </w:r>
            <w:r>
              <w:rPr>
                <w:rFonts w:ascii="Arial Narrow" w:hAnsi="Arial Narrow" w:cs="Arial"/>
                <w:color w:val="000000"/>
                <w:position w:val="-6"/>
                <w:sz w:val="18"/>
              </w:rPr>
              <w:t xml:space="preserve"> de los asociados</w:t>
            </w:r>
            <w:r w:rsidR="00FA5334">
              <w:rPr>
                <w:rFonts w:ascii="Arial Narrow" w:hAnsi="Arial Narrow" w:cs="Arial"/>
                <w:color w:val="000000"/>
                <w:position w:val="-6"/>
                <w:sz w:val="18"/>
              </w:rPr>
              <w:t>.</w:t>
            </w:r>
          </w:p>
          <w:p w14:paraId="077CC5C8" w14:textId="77777777" w:rsidR="00FA5334" w:rsidRPr="00AF1A8F" w:rsidRDefault="00FA5334" w:rsidP="00FA5334">
            <w:pPr>
              <w:tabs>
                <w:tab w:val="left" w:pos="140"/>
              </w:tabs>
              <w:ind w:left="-108" w:firstLine="108"/>
              <w:rPr>
                <w:rFonts w:ascii="Arial Narrow" w:hAnsi="Arial Narrow" w:cs="Arial"/>
                <w:color w:val="000000"/>
                <w:position w:val="-6"/>
                <w:sz w:val="18"/>
              </w:rPr>
            </w:pPr>
          </w:p>
        </w:tc>
      </w:tr>
      <w:tr w:rsidR="00137F32" w:rsidRPr="00137F32" w14:paraId="5AACB935" w14:textId="77777777" w:rsidTr="00137F32">
        <w:trPr>
          <w:trHeight w:val="412"/>
        </w:trPr>
        <w:tc>
          <w:tcPr>
            <w:tcW w:w="2410" w:type="dxa"/>
            <w:shd w:val="clear" w:color="auto" w:fill="DBE5F1"/>
            <w:vAlign w:val="center"/>
          </w:tcPr>
          <w:sdt>
            <w:sdtPr>
              <w:rPr>
                <w:rStyle w:val="Estilo2"/>
              </w:rPr>
              <w:id w:val="3779919"/>
              <w:lock w:val="sdtContentLocked"/>
              <w:placeholder>
                <w:docPart w:val="8E0AD74B4DE94718AAD1E041616E0E02"/>
              </w:placeholder>
            </w:sdtPr>
            <w:sdtEndPr>
              <w:rPr>
                <w:rStyle w:val="Estilo2"/>
              </w:rPr>
            </w:sdtEndPr>
            <w:sdtContent>
              <w:p w14:paraId="4848959C" w14:textId="77777777" w:rsidR="00137F32" w:rsidRPr="00137F32" w:rsidRDefault="00137F32" w:rsidP="000F6D2E">
                <w:pPr>
                  <w:rPr>
                    <w:rFonts w:ascii="Arial Narrow" w:hAnsi="Arial Narrow" w:cs="Arial"/>
                    <w:color w:val="000000"/>
                    <w:position w:val="-6"/>
                    <w:sz w:val="16"/>
                  </w:rPr>
                </w:pPr>
                <w:r w:rsidRPr="006367EF">
                  <w:rPr>
                    <w:rStyle w:val="Estilo2"/>
                    <w:sz w:val="22"/>
                    <w:szCs w:val="22"/>
                  </w:rPr>
                  <w:t>I</w:t>
                </w:r>
                <w:r w:rsidR="000F6D2E">
                  <w:rPr>
                    <w:rStyle w:val="Estilo2"/>
                    <w:sz w:val="22"/>
                    <w:szCs w:val="22"/>
                  </w:rPr>
                  <w:t>nventario de Actores</w:t>
                </w:r>
              </w:p>
            </w:sdtContent>
          </w:sdt>
        </w:tc>
        <w:tc>
          <w:tcPr>
            <w:tcW w:w="8085" w:type="dxa"/>
            <w:vAlign w:val="center"/>
          </w:tcPr>
          <w:p w14:paraId="23A060C2" w14:textId="682E6EC5" w:rsidR="00137F32" w:rsidRPr="00AF1A8F" w:rsidRDefault="00A400DC" w:rsidP="00ED3DB9">
            <w:pPr>
              <w:tabs>
                <w:tab w:val="left" w:pos="140"/>
              </w:tabs>
              <w:ind w:left="-108" w:firstLine="108"/>
              <w:rPr>
                <w:rFonts w:ascii="Arial Narrow" w:hAnsi="Arial Narrow" w:cs="Arial"/>
                <w:color w:val="000000"/>
                <w:position w:val="-6"/>
                <w:sz w:val="18"/>
              </w:rPr>
            </w:pPr>
            <w:r>
              <w:rPr>
                <w:rFonts w:ascii="Arial Narrow" w:hAnsi="Arial Narrow" w:cs="Arial"/>
                <w:color w:val="000000"/>
                <w:position w:val="-6"/>
                <w:sz w:val="18"/>
              </w:rPr>
              <w:t xml:space="preserve">Rol </w:t>
            </w:r>
            <w:r w:rsidR="00ED3DB9">
              <w:rPr>
                <w:rFonts w:ascii="Arial Narrow" w:hAnsi="Arial Narrow" w:cs="Arial"/>
                <w:color w:val="000000"/>
                <w:position w:val="-6"/>
                <w:sz w:val="18"/>
              </w:rPr>
              <w:t>Auxiliar contable</w:t>
            </w:r>
          </w:p>
        </w:tc>
      </w:tr>
    </w:tbl>
    <w:p w14:paraId="2F4A1214" w14:textId="77777777" w:rsidR="005051F9" w:rsidRPr="00137F32" w:rsidRDefault="005051F9">
      <w:pPr>
        <w:tabs>
          <w:tab w:val="left" w:pos="140"/>
        </w:tabs>
        <w:ind w:left="-108" w:firstLine="108"/>
        <w:rPr>
          <w:rFonts w:ascii="Arial Narrow" w:hAnsi="Arial Narrow" w:cs="Arial"/>
          <w:color w:val="000000"/>
          <w:position w:val="-6"/>
          <w:sz w:val="16"/>
        </w:rPr>
      </w:pPr>
    </w:p>
    <w:p w14:paraId="47A44B5A" w14:textId="77777777" w:rsidR="005051F9" w:rsidRPr="006367EF" w:rsidRDefault="005051F9">
      <w:pPr>
        <w:tabs>
          <w:tab w:val="left" w:pos="140"/>
        </w:tabs>
        <w:ind w:left="-108" w:firstLine="108"/>
        <w:rPr>
          <w:rFonts w:cs="Arial"/>
          <w:b/>
          <w:color w:val="000000"/>
          <w:position w:val="-6"/>
          <w:sz w:val="22"/>
          <w:szCs w:val="22"/>
        </w:rPr>
      </w:pPr>
      <w:r w:rsidRPr="006367EF">
        <w:rPr>
          <w:rFonts w:cs="Arial"/>
          <w:b/>
          <w:color w:val="000000"/>
          <w:sz w:val="22"/>
          <w:szCs w:val="22"/>
        </w:rPr>
        <w:t>CARACTERÍSTICAS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8054"/>
      </w:tblGrid>
      <w:tr w:rsidR="00137F32" w:rsidRPr="00137F32" w14:paraId="7A0CAFA8" w14:textId="77777777" w:rsidTr="00137F32">
        <w:trPr>
          <w:trHeight w:val="311"/>
        </w:trPr>
        <w:tc>
          <w:tcPr>
            <w:tcW w:w="2410" w:type="dxa"/>
            <w:shd w:val="clear" w:color="auto" w:fill="DBE5F1"/>
            <w:vAlign w:val="center"/>
          </w:tcPr>
          <w:sdt>
            <w:sdtPr>
              <w:rPr>
                <w:rStyle w:val="Estilo2"/>
                <w:u w:val="none"/>
              </w:rPr>
              <w:id w:val="3779920"/>
              <w:lock w:val="sdtContentLocked"/>
              <w:placeholder>
                <w:docPart w:val="8E0AD74B4DE94718AAD1E041616E0E02"/>
              </w:placeholder>
            </w:sdtPr>
            <w:sdtEndPr>
              <w:rPr>
                <w:rStyle w:val="Estilo2"/>
              </w:rPr>
            </w:sdtEndPr>
            <w:sdtContent>
              <w:p w14:paraId="04EB9D7B" w14:textId="77777777" w:rsidR="00137F32" w:rsidRPr="00137F32" w:rsidRDefault="00137F32" w:rsidP="00137F32">
                <w:pPr>
                  <w:pStyle w:val="Ttulo4"/>
                  <w:rPr>
                    <w:rFonts w:ascii="Arial Narrow" w:hAnsi="Arial Narrow" w:cs="Arial"/>
                    <w:color w:val="000000"/>
                    <w:u w:val="none"/>
                  </w:rPr>
                </w:pPr>
                <w:r w:rsidRPr="006367EF">
                  <w:rPr>
                    <w:rStyle w:val="Estilo2"/>
                    <w:color w:val="auto"/>
                    <w:sz w:val="22"/>
                    <w:szCs w:val="22"/>
                    <w:u w:val="none"/>
                  </w:rPr>
                  <w:t>P</w:t>
                </w:r>
                <w:r w:rsidR="000F6D2E">
                  <w:rPr>
                    <w:rStyle w:val="Estilo2"/>
                    <w:color w:val="auto"/>
                    <w:sz w:val="22"/>
                    <w:szCs w:val="22"/>
                    <w:u w:val="none"/>
                  </w:rPr>
                  <w:t>re-Condiciones</w:t>
                </w:r>
              </w:p>
            </w:sdtContent>
          </w:sdt>
        </w:tc>
        <w:tc>
          <w:tcPr>
            <w:tcW w:w="8080" w:type="dxa"/>
            <w:vAlign w:val="center"/>
          </w:tcPr>
          <w:p w14:paraId="5E052CBB" w14:textId="77777777" w:rsidR="00A400DC" w:rsidRPr="00A400DC" w:rsidRDefault="00A400DC" w:rsidP="00A400DC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A400DC">
              <w:rPr>
                <w:rFonts w:ascii="Arial Narrow" w:hAnsi="Arial Narrow" w:cs="Arial"/>
                <w:color w:val="000000"/>
                <w:sz w:val="18"/>
              </w:rPr>
              <w:t>1.  El usuario ha iniciado sesión satisfactoriamente en la Intranet</w:t>
            </w:r>
          </w:p>
          <w:p w14:paraId="0791F2DB" w14:textId="77777777" w:rsidR="00A400DC" w:rsidRPr="00A400DC" w:rsidRDefault="00A400DC" w:rsidP="00A400DC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A400DC">
              <w:rPr>
                <w:rFonts w:ascii="Arial Narrow" w:hAnsi="Arial Narrow" w:cs="Arial"/>
                <w:color w:val="000000"/>
                <w:sz w:val="18"/>
              </w:rPr>
              <w:t>2.  El usuario ha ingresado al sistema satisfactoriamente</w:t>
            </w:r>
          </w:p>
          <w:p w14:paraId="051E64C6" w14:textId="13A7B98A" w:rsidR="00137F32" w:rsidRPr="00137F32" w:rsidRDefault="00A400DC" w:rsidP="00ED3DB9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A400DC">
              <w:rPr>
                <w:rFonts w:ascii="Arial Narrow" w:hAnsi="Arial Narrow" w:cs="Arial"/>
                <w:color w:val="000000"/>
                <w:sz w:val="18"/>
              </w:rPr>
              <w:t>3.  Selecciona</w:t>
            </w:r>
            <w:r>
              <w:rPr>
                <w:rFonts w:ascii="Arial Narrow" w:hAnsi="Arial Narrow" w:cs="Arial"/>
                <w:color w:val="000000"/>
                <w:sz w:val="18"/>
              </w:rPr>
              <w:t xml:space="preserve"> el menú/</w:t>
            </w:r>
            <w:r w:rsidR="00ED3DB9">
              <w:rPr>
                <w:rFonts w:ascii="Arial Narrow" w:hAnsi="Arial Narrow" w:cs="Arial"/>
                <w:color w:val="000000"/>
                <w:sz w:val="18"/>
              </w:rPr>
              <w:t>Aportaciones</w:t>
            </w:r>
            <w:r w:rsidR="00AD0625">
              <w:rPr>
                <w:rFonts w:ascii="Arial Narrow" w:hAnsi="Arial Narrow" w:cs="Arial"/>
                <w:color w:val="000000"/>
                <w:sz w:val="18"/>
              </w:rPr>
              <w:t>/</w:t>
            </w:r>
            <w:r w:rsidR="00ED3DB9">
              <w:rPr>
                <w:rFonts w:ascii="Arial Narrow" w:hAnsi="Arial Narrow" w:cs="Arial"/>
                <w:color w:val="000000"/>
                <w:sz w:val="18"/>
              </w:rPr>
              <w:t xml:space="preserve">Generación de archivo de </w:t>
            </w:r>
            <w:proofErr w:type="spellStart"/>
            <w:r w:rsidR="00ED3DB9">
              <w:rPr>
                <w:rFonts w:ascii="Arial Narrow" w:hAnsi="Arial Narrow" w:cs="Arial"/>
                <w:color w:val="000000"/>
                <w:sz w:val="18"/>
              </w:rPr>
              <w:t>envio</w:t>
            </w:r>
            <w:proofErr w:type="spellEnd"/>
            <w:r w:rsidR="00ED3DB9">
              <w:rPr>
                <w:rFonts w:ascii="Arial Narrow" w:hAnsi="Arial Narrow" w:cs="Arial"/>
                <w:color w:val="000000"/>
                <w:sz w:val="18"/>
              </w:rPr>
              <w:t xml:space="preserve"> aportaciones</w:t>
            </w:r>
            <w:r w:rsidR="00D8789D">
              <w:rPr>
                <w:rFonts w:ascii="Arial Narrow" w:hAnsi="Arial Narrow" w:cs="Arial"/>
                <w:color w:val="000000"/>
                <w:sz w:val="18"/>
              </w:rPr>
              <w:t>.</w:t>
            </w:r>
          </w:p>
        </w:tc>
      </w:tr>
      <w:tr w:rsidR="00100640" w:rsidRPr="00137F32" w14:paraId="7B4836C7" w14:textId="77777777" w:rsidTr="00100640">
        <w:tc>
          <w:tcPr>
            <w:tcW w:w="2410" w:type="dxa"/>
            <w:shd w:val="clear" w:color="auto" w:fill="DBE5F1"/>
            <w:vAlign w:val="center"/>
          </w:tcPr>
          <w:sdt>
            <w:sdtPr>
              <w:rPr>
                <w:rStyle w:val="Estilo2"/>
                <w:color w:val="auto"/>
                <w:u w:val="none"/>
              </w:rPr>
              <w:id w:val="3779925"/>
              <w:lock w:val="sdtContentLocked"/>
              <w:placeholder>
                <w:docPart w:val="8E0AD74B4DE94718AAD1E041616E0E02"/>
              </w:placeholder>
            </w:sdtPr>
            <w:sdtEndPr>
              <w:rPr>
                <w:rStyle w:val="Estilo2"/>
              </w:rPr>
            </w:sdtEndPr>
            <w:sdtContent>
              <w:p w14:paraId="53BBB4EB" w14:textId="77777777" w:rsidR="00100640" w:rsidRPr="00100640" w:rsidRDefault="000F6D2E" w:rsidP="000F6D2E">
                <w:pPr>
                  <w:pStyle w:val="Ttulo4"/>
                  <w:rPr>
                    <w:rFonts w:ascii="Arial Narrow" w:hAnsi="Arial Narrow" w:cs="Arial"/>
                    <w:color w:val="auto"/>
                    <w:u w:val="none"/>
                  </w:rPr>
                </w:pPr>
                <w:r>
                  <w:rPr>
                    <w:rStyle w:val="Estilo2"/>
                    <w:color w:val="auto"/>
                    <w:sz w:val="22"/>
                    <w:szCs w:val="22"/>
                    <w:u w:val="none"/>
                  </w:rPr>
                  <w:t>Pos</w:t>
                </w:r>
                <w:r w:rsidR="00C6218C" w:rsidRPr="006367EF">
                  <w:rPr>
                    <w:rStyle w:val="Estilo2"/>
                    <w:color w:val="auto"/>
                    <w:sz w:val="22"/>
                    <w:szCs w:val="22"/>
                    <w:u w:val="none"/>
                  </w:rPr>
                  <w:t>-</w:t>
                </w:r>
                <w:r w:rsidR="00100640" w:rsidRPr="006367EF">
                  <w:rPr>
                    <w:rStyle w:val="Estilo2"/>
                    <w:color w:val="auto"/>
                    <w:sz w:val="22"/>
                    <w:szCs w:val="22"/>
                    <w:u w:val="none"/>
                  </w:rPr>
                  <w:t>C</w:t>
                </w:r>
                <w:r>
                  <w:rPr>
                    <w:rStyle w:val="Estilo2"/>
                    <w:color w:val="auto"/>
                    <w:sz w:val="22"/>
                    <w:szCs w:val="22"/>
                    <w:u w:val="none"/>
                  </w:rPr>
                  <w:t>ondiciones</w:t>
                </w:r>
              </w:p>
            </w:sdtContent>
          </w:sdt>
        </w:tc>
        <w:tc>
          <w:tcPr>
            <w:tcW w:w="8080" w:type="dxa"/>
            <w:vAlign w:val="center"/>
          </w:tcPr>
          <w:p w14:paraId="631882FF" w14:textId="77777777" w:rsidR="00100640" w:rsidRDefault="00100640" w:rsidP="00100640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>
              <w:rPr>
                <w:rFonts w:ascii="Arial Narrow" w:hAnsi="Arial Narrow" w:cs="Arial"/>
                <w:color w:val="000000"/>
                <w:sz w:val="18"/>
                <w:u w:val="single"/>
              </w:rPr>
              <w:t>Válidas:</w:t>
            </w:r>
          </w:p>
          <w:p w14:paraId="3E66527E" w14:textId="24859BA1" w:rsidR="00100640" w:rsidRPr="00100640" w:rsidRDefault="00100640" w:rsidP="00100640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00640">
              <w:rPr>
                <w:rFonts w:ascii="Arial Narrow" w:hAnsi="Arial Narrow" w:cs="Arial"/>
                <w:color w:val="000000"/>
                <w:sz w:val="18"/>
              </w:rPr>
              <w:t xml:space="preserve"> 1.</w:t>
            </w:r>
            <w:r w:rsidR="00D8789D">
              <w:rPr>
                <w:rFonts w:ascii="Arial Narrow" w:hAnsi="Arial Narrow" w:cs="Arial"/>
                <w:color w:val="000000"/>
                <w:sz w:val="18"/>
              </w:rPr>
              <w:t>.</w:t>
            </w:r>
          </w:p>
          <w:p w14:paraId="76778E27" w14:textId="77777777" w:rsidR="00100640" w:rsidRDefault="00100640" w:rsidP="00137F3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  <w:p w14:paraId="63955AF6" w14:textId="77777777" w:rsidR="00100640" w:rsidRPr="00137F32" w:rsidRDefault="00100640" w:rsidP="00137F3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Inválidas</w:t>
            </w:r>
            <w:r>
              <w:rPr>
                <w:rFonts w:ascii="Arial Narrow" w:hAnsi="Arial Narrow" w:cs="Arial"/>
                <w:color w:val="000000"/>
                <w:sz w:val="18"/>
                <w:u w:val="single"/>
              </w:rPr>
              <w:t>:</w:t>
            </w:r>
          </w:p>
          <w:p w14:paraId="73CF85AD" w14:textId="77777777" w:rsidR="00100640" w:rsidRPr="00137F32" w:rsidRDefault="00100640" w:rsidP="00137F3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00640">
              <w:rPr>
                <w:rFonts w:ascii="Arial Narrow" w:hAnsi="Arial Narrow" w:cs="Arial"/>
                <w:color w:val="000000"/>
                <w:sz w:val="18"/>
              </w:rPr>
              <w:t xml:space="preserve">1. </w:t>
            </w:r>
          </w:p>
        </w:tc>
      </w:tr>
    </w:tbl>
    <w:p w14:paraId="1C6A7717" w14:textId="77777777" w:rsidR="005051F9" w:rsidRDefault="005051F9">
      <w:pPr>
        <w:rPr>
          <w:rFonts w:ascii="Arial Narrow" w:hAnsi="Arial Narrow" w:cs="Arial"/>
          <w:color w:val="000000"/>
          <w:sz w:val="18"/>
        </w:rPr>
      </w:pPr>
    </w:p>
    <w:p w14:paraId="3B677E81" w14:textId="77777777" w:rsidR="00FE73EB" w:rsidRPr="00137F32" w:rsidRDefault="00FE73EB">
      <w:pPr>
        <w:rPr>
          <w:rFonts w:ascii="Arial Narrow" w:hAnsi="Arial Narrow" w:cs="Arial"/>
          <w:color w:val="000000"/>
          <w:sz w:val="18"/>
        </w:rPr>
      </w:pPr>
    </w:p>
    <w:p w14:paraId="0C6CE9D7" w14:textId="77777777" w:rsidR="005051F9" w:rsidRPr="006367EF" w:rsidRDefault="005051F9">
      <w:pPr>
        <w:rPr>
          <w:rFonts w:cs="Arial"/>
          <w:color w:val="000000"/>
          <w:sz w:val="22"/>
        </w:rPr>
      </w:pPr>
      <w:r w:rsidRPr="006367EF">
        <w:rPr>
          <w:rFonts w:cs="Arial"/>
          <w:b/>
          <w:color w:val="000000"/>
          <w:sz w:val="22"/>
          <w:bdr w:val="single" w:sz="6" w:space="0" w:color="auto"/>
          <w:shd w:val="clear" w:color="auto" w:fill="DBE5F1"/>
        </w:rPr>
        <w:t>Escenario Pri</w:t>
      </w:r>
      <w:r w:rsidR="00FE73EB" w:rsidRPr="006367EF">
        <w:rPr>
          <w:rFonts w:cs="Arial"/>
          <w:b/>
          <w:color w:val="000000"/>
          <w:sz w:val="22"/>
          <w:bdr w:val="single" w:sz="6" w:space="0" w:color="auto"/>
          <w:shd w:val="clear" w:color="auto" w:fill="DBE5F1"/>
        </w:rPr>
        <w:t>m</w:t>
      </w:r>
      <w:r w:rsidRPr="006367EF">
        <w:rPr>
          <w:rFonts w:cs="Arial"/>
          <w:b/>
          <w:color w:val="000000"/>
          <w:sz w:val="22"/>
          <w:bdr w:val="single" w:sz="6" w:space="0" w:color="auto"/>
          <w:shd w:val="clear" w:color="auto" w:fill="DBE5F1"/>
        </w:rPr>
        <w:t>ario</w:t>
      </w:r>
    </w:p>
    <w:p w14:paraId="4953A1D1" w14:textId="77777777" w:rsidR="00FE73EB" w:rsidRPr="00AF1A8F" w:rsidRDefault="00FE73EB">
      <w:pPr>
        <w:rPr>
          <w:rFonts w:ascii="Arial Narrow" w:hAnsi="Arial Narrow" w:cs="Arial"/>
          <w:color w:val="000000"/>
          <w:sz w:val="22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770"/>
      </w:tblGrid>
      <w:tr w:rsidR="005051F9" w:rsidRPr="00137F32" w14:paraId="2B228526" w14:textId="77777777" w:rsidTr="005E0032">
        <w:trPr>
          <w:tblHeader/>
        </w:trPr>
        <w:sdt>
          <w:sdtPr>
            <w:rPr>
              <w:rStyle w:val="Estilo2"/>
            </w:rPr>
            <w:id w:val="3779936"/>
            <w:lock w:val="sdtContentLocked"/>
            <w:placeholder>
              <w:docPart w:val="8E0AD74B4DE94718AAD1E041616E0E02"/>
            </w:placeholder>
          </w:sdtPr>
          <w:sdtEndPr>
            <w:rPr>
              <w:rStyle w:val="Estilo2"/>
            </w:rPr>
          </w:sdtEndPr>
          <w:sdtContent>
            <w:tc>
              <w:tcPr>
                <w:tcW w:w="720" w:type="dxa"/>
                <w:shd w:val="clear" w:color="auto" w:fill="DBE5F1"/>
              </w:tcPr>
              <w:p w14:paraId="2873980F" w14:textId="77777777" w:rsidR="005051F9" w:rsidRPr="00137F32" w:rsidRDefault="005051F9">
                <w:pPr>
                  <w:rPr>
                    <w:rFonts w:ascii="Arial Narrow" w:hAnsi="Arial Narrow" w:cs="Arial"/>
                    <w:color w:val="000000"/>
                    <w:sz w:val="18"/>
                    <w:u w:val="single"/>
                  </w:rPr>
                </w:pPr>
                <w:r w:rsidRPr="00100640">
                  <w:rPr>
                    <w:rStyle w:val="Estilo2"/>
                  </w:rPr>
                  <w:t>Paso</w:t>
                </w:r>
              </w:p>
            </w:tc>
          </w:sdtContent>
        </w:sdt>
        <w:sdt>
          <w:sdtPr>
            <w:rPr>
              <w:rStyle w:val="Estilo2"/>
            </w:rPr>
            <w:id w:val="3779937"/>
            <w:lock w:val="sdtContentLocked"/>
            <w:placeholder>
              <w:docPart w:val="8E0AD74B4DE94718AAD1E041616E0E02"/>
            </w:placeholder>
          </w:sdtPr>
          <w:sdtEndPr>
            <w:rPr>
              <w:rStyle w:val="Estilo2"/>
            </w:rPr>
          </w:sdtEndPr>
          <w:sdtContent>
            <w:tc>
              <w:tcPr>
                <w:tcW w:w="9770" w:type="dxa"/>
                <w:shd w:val="clear" w:color="auto" w:fill="DBE5F1"/>
              </w:tcPr>
              <w:p w14:paraId="759D35B6" w14:textId="77777777" w:rsidR="005051F9" w:rsidRPr="00137F32" w:rsidRDefault="005051F9">
                <w:pPr>
                  <w:rPr>
                    <w:rFonts w:ascii="Arial Narrow" w:hAnsi="Arial Narrow" w:cs="Arial"/>
                    <w:color w:val="000000"/>
                    <w:sz w:val="18"/>
                    <w:u w:val="single"/>
                  </w:rPr>
                </w:pPr>
                <w:r w:rsidRPr="00100640">
                  <w:rPr>
                    <w:rStyle w:val="Estilo2"/>
                  </w:rPr>
                  <w:t>Acción</w:t>
                </w:r>
              </w:p>
            </w:tc>
          </w:sdtContent>
        </w:sdt>
      </w:tr>
      <w:tr w:rsidR="005051F9" w:rsidRPr="00137F32" w14:paraId="4BEA7EAC" w14:textId="77777777" w:rsidTr="005E0032">
        <w:tc>
          <w:tcPr>
            <w:tcW w:w="720" w:type="dxa"/>
            <w:shd w:val="clear" w:color="auto" w:fill="DBE5F1"/>
          </w:tcPr>
          <w:p w14:paraId="665ACA5C" w14:textId="77777777" w:rsidR="005051F9" w:rsidRPr="00C6218C" w:rsidRDefault="005051F9" w:rsidP="00100640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C6218C">
              <w:rPr>
                <w:rFonts w:ascii="Arial Narrow" w:hAnsi="Arial Narrow" w:cs="Arial"/>
                <w:color w:val="000000"/>
                <w:sz w:val="18"/>
              </w:rPr>
              <w:t>1</w:t>
            </w:r>
          </w:p>
        </w:tc>
        <w:tc>
          <w:tcPr>
            <w:tcW w:w="9770" w:type="dxa"/>
          </w:tcPr>
          <w:p w14:paraId="7E205118" w14:textId="77777777" w:rsidR="00A918D9" w:rsidRDefault="00A918D9" w:rsidP="00B01CFC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3608A21B" w14:textId="56E000E5" w:rsidR="00A918D9" w:rsidRDefault="00311117" w:rsidP="00B01CFC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Pago Mediante Archivos, esta modalidad los pagos se generan cada 20 de cada mes.</w:t>
            </w:r>
            <w:r w:rsidR="0053602E">
              <w:rPr>
                <w:rFonts w:ascii="Arial Narrow" w:hAnsi="Arial Narrow" w:cs="Arial"/>
                <w:color w:val="000000"/>
                <w:sz w:val="18"/>
              </w:rPr>
              <w:t xml:space="preserve"> La asociación </w:t>
            </w:r>
            <w:r w:rsidR="00360FD1">
              <w:rPr>
                <w:rFonts w:ascii="Arial Narrow" w:hAnsi="Arial Narrow" w:cs="Arial"/>
                <w:color w:val="000000"/>
                <w:sz w:val="18"/>
              </w:rPr>
              <w:t>genera 2</w:t>
            </w:r>
            <w:r w:rsidR="0053602E">
              <w:rPr>
                <w:rFonts w:ascii="Arial Narrow" w:hAnsi="Arial Narrow" w:cs="Arial"/>
                <w:color w:val="000000"/>
                <w:sz w:val="18"/>
              </w:rPr>
              <w:t xml:space="preserve"> archivos</w:t>
            </w:r>
            <w:r w:rsidR="00795DB8">
              <w:rPr>
                <w:rFonts w:ascii="Arial Narrow" w:hAnsi="Arial Narrow" w:cs="Arial"/>
                <w:color w:val="000000"/>
                <w:sz w:val="18"/>
              </w:rPr>
              <w:t xml:space="preserve">  de </w:t>
            </w:r>
            <w:r w:rsidR="00B30983">
              <w:rPr>
                <w:rFonts w:ascii="Arial Narrow" w:hAnsi="Arial Narrow" w:cs="Arial"/>
                <w:color w:val="000000"/>
                <w:sz w:val="18"/>
              </w:rPr>
              <w:t>envío</w:t>
            </w:r>
            <w:r w:rsidR="0053602E">
              <w:rPr>
                <w:rFonts w:ascii="Arial Narrow" w:hAnsi="Arial Narrow" w:cs="Arial"/>
                <w:color w:val="000000"/>
                <w:sz w:val="18"/>
              </w:rPr>
              <w:t>:</w:t>
            </w:r>
          </w:p>
          <w:p w14:paraId="7976E57B" w14:textId="77777777" w:rsidR="0053602E" w:rsidRDefault="0053602E" w:rsidP="00B01CFC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050FAE1B" w14:textId="356E3839" w:rsidR="00B01CFC" w:rsidRDefault="00360FD1" w:rsidP="00B01CFC">
            <w:pPr>
              <w:pStyle w:val="Prrafodelista"/>
              <w:numPr>
                <w:ilvl w:val="0"/>
                <w:numId w:val="12"/>
              </w:num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 xml:space="preserve">ARCHIVO COPERE: </w:t>
            </w:r>
            <w:r w:rsidR="00795DB8">
              <w:rPr>
                <w:rFonts w:ascii="Arial Narrow" w:hAnsi="Arial Narrow" w:cs="Arial"/>
                <w:color w:val="000000"/>
                <w:sz w:val="18"/>
              </w:rPr>
              <w:t>Se va a crear un archivo c</w:t>
            </w:r>
            <w:r w:rsidR="00B30983">
              <w:rPr>
                <w:rFonts w:ascii="Arial Narrow" w:hAnsi="Arial Narrow" w:cs="Arial"/>
                <w:color w:val="000000"/>
                <w:sz w:val="18"/>
              </w:rPr>
              <w:t xml:space="preserve">on un formato con ciertas </w:t>
            </w:r>
            <w:r w:rsidR="00F96A7E">
              <w:rPr>
                <w:rFonts w:ascii="Arial Narrow" w:hAnsi="Arial Narrow" w:cs="Arial"/>
                <w:color w:val="000000"/>
                <w:sz w:val="18"/>
              </w:rPr>
              <w:t>definiciones</w:t>
            </w:r>
            <w:r w:rsidR="00B30983">
              <w:rPr>
                <w:rFonts w:ascii="Arial Narrow" w:hAnsi="Arial Narrow" w:cs="Arial"/>
                <w:color w:val="000000"/>
                <w:sz w:val="18"/>
              </w:rPr>
              <w:t>:</w:t>
            </w:r>
            <w:r w:rsidR="00F96A7E">
              <w:rPr>
                <w:rFonts w:ascii="Arial Narrow" w:hAnsi="Arial Narrow" w:cs="Arial"/>
                <w:color w:val="000000"/>
                <w:sz w:val="18"/>
              </w:rPr>
              <w:t xml:space="preserve"> (Valido para el Asociado en actividad)</w:t>
            </w:r>
            <w:r w:rsidR="001B41F0">
              <w:rPr>
                <w:rFonts w:ascii="Arial Narrow" w:hAnsi="Arial Narrow" w:cs="Arial"/>
                <w:color w:val="000000"/>
                <w:sz w:val="18"/>
              </w:rPr>
              <w:t xml:space="preserve">, se debe tener en cuenta q se debe mandar 2 meses de anticipación (cuota adelantada), </w:t>
            </w:r>
          </w:p>
          <w:p w14:paraId="606FC084" w14:textId="77777777" w:rsidR="001B41F0" w:rsidRDefault="001B41F0" w:rsidP="001B41F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Ejemplo:</w:t>
            </w:r>
          </w:p>
          <w:p w14:paraId="7A88A5D0" w14:textId="46A9C64E" w:rsidR="001B41F0" w:rsidRDefault="00ED3DB9" w:rsidP="001B41F0">
            <w:pPr>
              <w:ind w:left="720"/>
            </w:pPr>
            <w:r>
              <w:object w:dxaOrig="6144" w:dyaOrig="4615" w14:anchorId="58747B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.6pt;height:160.2pt" o:ole="">
                  <v:imagedata r:id="rId8" o:title=""/>
                </v:shape>
                <o:OLEObject Type="Embed" ProgID="Unknown" ShapeID="_x0000_i1025" DrawAspect="Content" ObjectID="_1539978174" r:id="rId9"/>
              </w:object>
            </w:r>
          </w:p>
          <w:p w14:paraId="6269FF95" w14:textId="77777777" w:rsidR="00314BAC" w:rsidRDefault="00314BAC" w:rsidP="001B41F0">
            <w:pPr>
              <w:ind w:left="720"/>
            </w:pPr>
          </w:p>
          <w:p w14:paraId="177EDD55" w14:textId="00E08DF1" w:rsidR="00314BAC" w:rsidRDefault="00314BAC" w:rsidP="001B41F0">
            <w:pPr>
              <w:ind w:left="720"/>
            </w:pPr>
            <w:r>
              <w:t xml:space="preserve">El archivo de envío para </w:t>
            </w:r>
            <w:r w:rsidR="00ED3DB9">
              <w:t xml:space="preserve">las aportaciones del </w:t>
            </w:r>
            <w:r>
              <w:t>asociado</w:t>
            </w:r>
            <w:r w:rsidR="00ED3DB9">
              <w:t xml:space="preserve"> debería ser de </w:t>
            </w:r>
            <w:r>
              <w:t>la siguiente manera:</w:t>
            </w:r>
          </w:p>
          <w:p w14:paraId="587B5C6D" w14:textId="77777777" w:rsidR="00314BAC" w:rsidRDefault="00314BAC" w:rsidP="001B41F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</w:p>
          <w:p w14:paraId="3CFDC32C" w14:textId="77777777" w:rsidR="00314BAC" w:rsidRDefault="00314BAC" w:rsidP="001B41F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</w:p>
          <w:p w14:paraId="6E3545AD" w14:textId="77777777" w:rsidR="00314BAC" w:rsidRDefault="00314BAC" w:rsidP="001B41F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</w:p>
          <w:p w14:paraId="0CBEDDC2" w14:textId="522B6622" w:rsidR="00314BAC" w:rsidRDefault="00553D45" w:rsidP="00314BAC">
            <w:pPr>
              <w:ind w:left="720"/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object w:dxaOrig="6480" w:dyaOrig="696" w14:anchorId="3D43038E">
                <v:shape id="_x0000_i1026" type="#_x0000_t75" style="width:306pt;height:33pt" o:ole="">
                  <v:imagedata r:id="rId10" o:title=""/>
                </v:shape>
                <o:OLEObject Type="Embed" ProgID="PBrush" ShapeID="_x0000_i1026" DrawAspect="Content" ObjectID="_1539978175" r:id="rId11"/>
              </w:object>
            </w:r>
          </w:p>
          <w:p w14:paraId="114E2223" w14:textId="77777777" w:rsidR="00314BAC" w:rsidRDefault="00314BAC" w:rsidP="001B41F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</w:p>
          <w:p w14:paraId="7D805734" w14:textId="77777777" w:rsidR="00314BAC" w:rsidRDefault="00314BAC" w:rsidP="001B41F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</w:p>
          <w:p w14:paraId="3F9E5276" w14:textId="44B4F4A7" w:rsidR="00314BAC" w:rsidRDefault="009A5230" w:rsidP="001B41F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  <w:commentRangeStart w:id="0"/>
            <w:r>
              <w:rPr>
                <w:rFonts w:ascii="Arial Narrow" w:hAnsi="Arial Narrow" w:cs="Arial"/>
                <w:color w:val="000000"/>
                <w:sz w:val="18"/>
              </w:rPr>
              <w:t>El nombre del archivo debe tener el siguiente nombre: &lt;Código de descuento&gt;_&lt;año&gt;&lt;mes&gt;00_</w:t>
            </w:r>
            <w:r w:rsidR="00553D45">
              <w:rPr>
                <w:rFonts w:ascii="Arial Narrow" w:hAnsi="Arial Narrow" w:cs="Arial"/>
                <w:color w:val="000000"/>
                <w:sz w:val="18"/>
              </w:rPr>
              <w:t>APORT</w:t>
            </w:r>
            <w:r>
              <w:rPr>
                <w:rFonts w:ascii="Arial Narrow" w:hAnsi="Arial Narrow" w:cs="Arial"/>
                <w:color w:val="000000"/>
                <w:sz w:val="18"/>
              </w:rPr>
              <w:t>.txt</w:t>
            </w:r>
          </w:p>
          <w:p w14:paraId="0A1741B3" w14:textId="598777EE" w:rsidR="009A5230" w:rsidRDefault="009A5230" w:rsidP="001B41F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Ejemplo: 8001_201</w:t>
            </w:r>
            <w:r w:rsidR="00553D45">
              <w:rPr>
                <w:rFonts w:ascii="Arial Narrow" w:hAnsi="Arial Narrow" w:cs="Arial"/>
                <w:color w:val="000000"/>
                <w:sz w:val="18"/>
              </w:rPr>
              <w:t>608</w:t>
            </w:r>
            <w:r>
              <w:rPr>
                <w:rFonts w:ascii="Arial Narrow" w:hAnsi="Arial Narrow" w:cs="Arial"/>
                <w:color w:val="000000"/>
                <w:sz w:val="18"/>
              </w:rPr>
              <w:t>00_</w:t>
            </w:r>
            <w:r w:rsidR="00553D45">
              <w:rPr>
                <w:rFonts w:ascii="Arial Narrow" w:hAnsi="Arial Narrow" w:cs="Arial"/>
                <w:color w:val="000000"/>
                <w:sz w:val="18"/>
              </w:rPr>
              <w:t>APORT</w:t>
            </w:r>
            <w:r>
              <w:rPr>
                <w:rFonts w:ascii="Arial Narrow" w:hAnsi="Arial Narrow" w:cs="Arial"/>
                <w:color w:val="000000"/>
                <w:sz w:val="18"/>
              </w:rPr>
              <w:t>.txt</w:t>
            </w:r>
            <w:commentRangeEnd w:id="0"/>
            <w:r>
              <w:rPr>
                <w:rStyle w:val="Refdecomentario"/>
              </w:rPr>
              <w:commentReference w:id="0"/>
            </w:r>
          </w:p>
          <w:p w14:paraId="37CE5A5A" w14:textId="77777777" w:rsidR="00314BAC" w:rsidRDefault="00314BAC" w:rsidP="001B41F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</w:p>
          <w:p w14:paraId="5FF5FA1A" w14:textId="77777777" w:rsidR="001B41F0" w:rsidRPr="001B41F0" w:rsidRDefault="001B41F0" w:rsidP="001B41F0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75D02721" w14:textId="27FC4ED6" w:rsidR="00B30983" w:rsidRDefault="00B30983" w:rsidP="002C5549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B30983">
              <w:rPr>
                <w:rFonts w:ascii="Arial Narrow" w:hAnsi="Arial Narrow" w:cs="Arial"/>
                <w:noProof/>
                <w:color w:val="000000"/>
                <w:sz w:val="18"/>
                <w:lang w:val="en-US" w:eastAsia="en-US"/>
              </w:rPr>
              <w:drawing>
                <wp:inline distT="0" distB="0" distL="0" distR="0" wp14:anchorId="29371312" wp14:editId="6E08F391">
                  <wp:extent cx="3400927" cy="3218634"/>
                  <wp:effectExtent l="0" t="0" r="9525" b="1270"/>
                  <wp:docPr id="2" name="Imagen 2" descr="D:\dropbox\Dropbox\Kreier Solutions\Cooperativa\Proyecto\2 Funcional\cooperativafuncional\documentos\DiseñoEstructuraASOCIACION-COPERE_activo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ropbox\Kreier Solutions\Cooperativa\Proyecto\2 Funcional\cooperativafuncional\documentos\DiseñoEstructuraASOCIACION-COPERE_activos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00" r="1363" b="18588"/>
                          <a:stretch/>
                        </pic:blipFill>
                        <pic:spPr bwMode="auto">
                          <a:xfrm>
                            <a:off x="0" y="0"/>
                            <a:ext cx="3407418" cy="3224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7F26E4" w14:textId="77777777" w:rsidR="00F96A7E" w:rsidRDefault="00F96A7E" w:rsidP="00B30983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4703DB82" w14:textId="7A08EC87" w:rsidR="00F96A7E" w:rsidRDefault="00F96A7E" w:rsidP="00B30983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 xml:space="preserve">Donde: </w:t>
            </w:r>
          </w:p>
          <w:p w14:paraId="4367033C" w14:textId="15EEC61F" w:rsidR="00F96A7E" w:rsidRDefault="00F96A7E" w:rsidP="00BA60A0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TDESC: Es un valor estático.</w:t>
            </w:r>
          </w:p>
          <w:p w14:paraId="339DC6BB" w14:textId="3CF1608F" w:rsidR="00F96A7E" w:rsidRDefault="00F96A7E" w:rsidP="00BA60A0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TMOV: Es un Valor estático.</w:t>
            </w:r>
          </w:p>
          <w:p w14:paraId="51E4284D" w14:textId="0B804586" w:rsidR="00F96A7E" w:rsidRDefault="00F96A7E" w:rsidP="00BA60A0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NUADMI: Numero administrativo (CIP, obtenido de la información de Asociado y por ende lo identifica).</w:t>
            </w:r>
          </w:p>
          <w:p w14:paraId="71953AAA" w14:textId="48D2B172" w:rsidR="00F96A7E" w:rsidRDefault="00F96A7E" w:rsidP="00BA60A0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 xml:space="preserve">CODIGO: Código de descuento que </w:t>
            </w:r>
            <w:r w:rsidR="00BA60A0">
              <w:rPr>
                <w:rFonts w:ascii="Arial Narrow" w:hAnsi="Arial Narrow" w:cs="Arial"/>
                <w:color w:val="000000"/>
                <w:sz w:val="18"/>
              </w:rPr>
              <w:t>es</w:t>
            </w:r>
            <w:r>
              <w:rPr>
                <w:rFonts w:ascii="Arial Narrow" w:hAnsi="Arial Narrow" w:cs="Arial"/>
                <w:color w:val="000000"/>
                <w:sz w:val="18"/>
              </w:rPr>
              <w:t xml:space="preserve"> 8001 (</w:t>
            </w:r>
            <w:r w:rsidR="00E176FF">
              <w:rPr>
                <w:rFonts w:ascii="Arial Narrow" w:hAnsi="Arial Narrow" w:cs="Arial"/>
                <w:color w:val="000000"/>
                <w:sz w:val="18"/>
              </w:rPr>
              <w:t>A</w:t>
            </w:r>
            <w:r>
              <w:rPr>
                <w:rFonts w:ascii="Arial Narrow" w:hAnsi="Arial Narrow" w:cs="Arial"/>
                <w:color w:val="000000"/>
                <w:sz w:val="18"/>
              </w:rPr>
              <w:t>sociado activo</w:t>
            </w:r>
            <w:r w:rsidR="00CC5575">
              <w:rPr>
                <w:rFonts w:ascii="Arial Narrow" w:hAnsi="Arial Narrow" w:cs="Arial"/>
                <w:color w:val="000000"/>
                <w:sz w:val="18"/>
              </w:rPr>
              <w:t>). (Este</w:t>
            </w:r>
            <w:r w:rsidR="00BA60A0">
              <w:rPr>
                <w:rFonts w:ascii="Arial Narrow" w:hAnsi="Arial Narrow" w:cs="Arial"/>
                <w:color w:val="000000"/>
                <w:sz w:val="18"/>
              </w:rPr>
              <w:t xml:space="preserve"> código debería ser configurable ya que el código en un futuro podría ser cambiado.</w:t>
            </w:r>
          </w:p>
          <w:p w14:paraId="6CA13918" w14:textId="0CBE53E6" w:rsidR="00BA60A0" w:rsidRDefault="00BA60A0" w:rsidP="00BA60A0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 xml:space="preserve">MONTODES: </w:t>
            </w:r>
            <w:r w:rsidR="00CC5575">
              <w:rPr>
                <w:rFonts w:ascii="Arial Narrow" w:hAnsi="Arial Narrow" w:cs="Arial"/>
                <w:color w:val="000000"/>
                <w:sz w:val="18"/>
              </w:rPr>
              <w:t xml:space="preserve">Es la cuota mensual q debe pagar, </w:t>
            </w:r>
            <w:r w:rsidR="00C40427">
              <w:rPr>
                <w:rFonts w:ascii="Arial Narrow" w:hAnsi="Arial Narrow" w:cs="Arial"/>
                <w:color w:val="000000"/>
                <w:sz w:val="18"/>
              </w:rPr>
              <w:t>en la imagen se ve el caso “</w:t>
            </w:r>
            <w:r w:rsidR="00C40427" w:rsidRPr="00C40427">
              <w:rPr>
                <w:rFonts w:ascii="Arial Narrow" w:hAnsi="Arial Narrow" w:cs="Arial"/>
                <w:color w:val="000000"/>
                <w:sz w:val="18"/>
              </w:rPr>
              <w:t>00000000</w:t>
            </w:r>
            <w:r w:rsidR="00DF5642">
              <w:rPr>
                <w:rFonts w:ascii="Arial Narrow" w:hAnsi="Arial Narrow" w:cs="Arial"/>
                <w:color w:val="000000"/>
                <w:sz w:val="18"/>
              </w:rPr>
              <w:t>03540</w:t>
            </w:r>
            <w:r w:rsidR="00C40427">
              <w:rPr>
                <w:rFonts w:ascii="Arial Narrow" w:hAnsi="Arial Narrow" w:cs="Arial"/>
                <w:color w:val="000000"/>
                <w:sz w:val="18"/>
              </w:rPr>
              <w:t>”, donde el monto a pagar es “S</w:t>
            </w:r>
            <w:proofErr w:type="gramStart"/>
            <w:r w:rsidR="00553D45">
              <w:rPr>
                <w:rFonts w:ascii="Arial Narrow" w:hAnsi="Arial Narrow" w:cs="Arial"/>
                <w:color w:val="000000"/>
                <w:sz w:val="18"/>
              </w:rPr>
              <w:t>./</w:t>
            </w:r>
            <w:proofErr w:type="gramEnd"/>
            <w:r w:rsidR="00553D45">
              <w:rPr>
                <w:rFonts w:ascii="Arial Narrow" w:hAnsi="Arial Narrow" w:cs="Arial"/>
                <w:color w:val="000000"/>
                <w:sz w:val="18"/>
              </w:rPr>
              <w:t xml:space="preserve"> 35</w:t>
            </w:r>
            <w:r w:rsidR="00C40427">
              <w:rPr>
                <w:rFonts w:ascii="Arial Narrow" w:hAnsi="Arial Narrow" w:cs="Arial"/>
                <w:color w:val="000000"/>
                <w:sz w:val="18"/>
              </w:rPr>
              <w:t>.</w:t>
            </w:r>
            <w:r w:rsidR="00553D45">
              <w:rPr>
                <w:rFonts w:ascii="Arial Narrow" w:hAnsi="Arial Narrow" w:cs="Arial"/>
                <w:color w:val="000000"/>
                <w:sz w:val="18"/>
              </w:rPr>
              <w:t>40</w:t>
            </w:r>
            <w:r w:rsidR="00C40427">
              <w:rPr>
                <w:rFonts w:ascii="Arial Narrow" w:hAnsi="Arial Narrow" w:cs="Arial"/>
                <w:color w:val="000000"/>
                <w:sz w:val="18"/>
              </w:rPr>
              <w:t>”.</w:t>
            </w:r>
          </w:p>
          <w:p w14:paraId="500D6B1D" w14:textId="4406DDE3" w:rsidR="00C40427" w:rsidRDefault="00C40427" w:rsidP="00BA60A0">
            <w:pPr>
              <w:rPr>
                <w:rFonts w:ascii="Arial Narrow" w:hAnsi="Arial Narrow" w:cs="Arial"/>
                <w:color w:val="000000"/>
                <w:sz w:val="18"/>
              </w:rPr>
            </w:pPr>
            <w:commentRangeStart w:id="1"/>
            <w:r>
              <w:rPr>
                <w:rFonts w:ascii="Arial Narrow" w:hAnsi="Arial Narrow" w:cs="Arial"/>
                <w:color w:val="000000"/>
                <w:sz w:val="18"/>
              </w:rPr>
              <w:t>NUCTAS: Debe ser llenado por ceros.</w:t>
            </w:r>
            <w:commentRangeEnd w:id="1"/>
            <w:r>
              <w:rPr>
                <w:rStyle w:val="Refdecomentario"/>
              </w:rPr>
              <w:commentReference w:id="1"/>
            </w:r>
          </w:p>
          <w:p w14:paraId="290E6C09" w14:textId="5EFEC10E" w:rsidR="00CC5575" w:rsidRDefault="00C40427" w:rsidP="00B30983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CODACT</w:t>
            </w:r>
          </w:p>
          <w:p w14:paraId="6E412700" w14:textId="77777777" w:rsidR="00C40427" w:rsidRDefault="00C40427" w:rsidP="00B30983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DOCFUENT</w:t>
            </w:r>
          </w:p>
          <w:p w14:paraId="548220F0" w14:textId="0610F16D" w:rsidR="00C40427" w:rsidRDefault="00C40427" w:rsidP="00B30983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MESPROC</w:t>
            </w:r>
          </w:p>
          <w:p w14:paraId="295356D5" w14:textId="77777777" w:rsidR="00CC5575" w:rsidRDefault="00CC5575" w:rsidP="00B30983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4994C74F" w14:textId="6A8F28B5" w:rsidR="00B30983" w:rsidRPr="00B30983" w:rsidRDefault="00B30983" w:rsidP="00B30983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El cual se debe verse de la siguiente  manera:</w:t>
            </w:r>
          </w:p>
          <w:p w14:paraId="45970159" w14:textId="77777777" w:rsidR="00B01CFC" w:rsidRDefault="00B01CFC" w:rsidP="00B01CFC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11198797" w14:textId="7C604CB3" w:rsidR="00B30983" w:rsidRDefault="00DF5642" w:rsidP="00DF564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object w:dxaOrig="10752" w:dyaOrig="4615" w14:anchorId="60A91226">
                <v:shape id="_x0000_i1027" type="#_x0000_t75" style="width:271.2pt;height:133.8pt" o:ole="">
                  <v:imagedata r:id="rId15" o:title=""/>
                </v:shape>
                <o:OLEObject Type="Embed" ProgID="Unknown" ShapeID="_x0000_i1027" DrawAspect="Content" ObjectID="_1539978176" r:id="rId16"/>
              </w:object>
            </w:r>
          </w:p>
          <w:p w14:paraId="4D1B8E5F" w14:textId="77777777" w:rsidR="00B01CFC" w:rsidRDefault="00B01CFC" w:rsidP="00B01CFC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3531A097" w14:textId="77777777" w:rsidR="00B01CFC" w:rsidRPr="00A400DC" w:rsidRDefault="00B01CFC" w:rsidP="00B01CFC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5051F9" w:rsidRPr="00137F32" w14:paraId="21D62552" w14:textId="77777777" w:rsidTr="005E0032">
        <w:trPr>
          <w:trHeight w:val="6618"/>
        </w:trPr>
        <w:tc>
          <w:tcPr>
            <w:tcW w:w="720" w:type="dxa"/>
            <w:shd w:val="clear" w:color="auto" w:fill="DBE5F1"/>
          </w:tcPr>
          <w:p w14:paraId="7E0A60B3" w14:textId="674E0BC1" w:rsidR="005051F9" w:rsidRPr="00C6218C" w:rsidRDefault="000924BB" w:rsidP="00100640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C6218C">
              <w:rPr>
                <w:rFonts w:ascii="Arial Narrow" w:hAnsi="Arial Narrow" w:cs="Arial"/>
                <w:color w:val="000000"/>
                <w:sz w:val="18"/>
              </w:rPr>
              <w:lastRenderedPageBreak/>
              <w:t>2</w:t>
            </w:r>
          </w:p>
        </w:tc>
        <w:tc>
          <w:tcPr>
            <w:tcW w:w="9770" w:type="dxa"/>
          </w:tcPr>
          <w:p w14:paraId="58F78B74" w14:textId="77777777" w:rsidR="005051F9" w:rsidRDefault="005051F9" w:rsidP="00AC64EC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2BADC0E7" w14:textId="369F44D4" w:rsidR="00492120" w:rsidRDefault="00492120" w:rsidP="00492120">
            <w:pPr>
              <w:pStyle w:val="Prrafodelista"/>
              <w:numPr>
                <w:ilvl w:val="0"/>
                <w:numId w:val="12"/>
              </w:num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 xml:space="preserve">ARCHIVO CPMP </w:t>
            </w:r>
          </w:p>
          <w:p w14:paraId="1DAC981D" w14:textId="02546734" w:rsidR="00492120" w:rsidRDefault="00492120" w:rsidP="0049212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 xml:space="preserve">Pago Mediante Archivos, esta modalidad los pagos se generan cada 20 de cada mes. La asociación genera </w:t>
            </w:r>
            <w:r w:rsidR="00F517F5">
              <w:rPr>
                <w:rFonts w:ascii="Arial Narrow" w:hAnsi="Arial Narrow" w:cs="Arial"/>
                <w:color w:val="000000"/>
                <w:sz w:val="18"/>
              </w:rPr>
              <w:t>1</w:t>
            </w:r>
            <w:r>
              <w:rPr>
                <w:rFonts w:ascii="Arial Narrow" w:hAnsi="Arial Narrow" w:cs="Arial"/>
                <w:color w:val="000000"/>
                <w:sz w:val="18"/>
              </w:rPr>
              <w:t xml:space="preserve"> archivos  de envío:</w:t>
            </w:r>
          </w:p>
          <w:p w14:paraId="1D2E85CF" w14:textId="5111E00C" w:rsidR="00492120" w:rsidRPr="00492120" w:rsidRDefault="00492120" w:rsidP="0049212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  <w:r w:rsidRPr="00492120">
              <w:rPr>
                <w:rFonts w:ascii="Arial Narrow" w:hAnsi="Arial Narrow" w:cs="Arial"/>
                <w:color w:val="000000"/>
                <w:sz w:val="18"/>
              </w:rPr>
              <w:t xml:space="preserve">Se va a crear un archivo con un formato con ciertas definiciones: (Valido para el Asociado en </w:t>
            </w:r>
            <w:r w:rsidR="00F517F5">
              <w:rPr>
                <w:rFonts w:ascii="Arial Narrow" w:hAnsi="Arial Narrow" w:cs="Arial"/>
                <w:color w:val="000000"/>
                <w:sz w:val="18"/>
              </w:rPr>
              <w:t>retiro</w:t>
            </w:r>
            <w:r w:rsidRPr="00492120">
              <w:rPr>
                <w:rFonts w:ascii="Arial Narrow" w:hAnsi="Arial Narrow" w:cs="Arial"/>
                <w:color w:val="000000"/>
                <w:sz w:val="18"/>
              </w:rPr>
              <w:t xml:space="preserve">), se debe tener en cuenta q se debe mandar </w:t>
            </w:r>
            <w:r w:rsidR="00F517F5">
              <w:rPr>
                <w:rFonts w:ascii="Arial Narrow" w:hAnsi="Arial Narrow" w:cs="Arial"/>
                <w:color w:val="000000"/>
                <w:sz w:val="18"/>
              </w:rPr>
              <w:t>1 mes</w:t>
            </w:r>
            <w:r w:rsidRPr="00492120">
              <w:rPr>
                <w:rFonts w:ascii="Arial Narrow" w:hAnsi="Arial Narrow" w:cs="Arial"/>
                <w:color w:val="000000"/>
                <w:sz w:val="18"/>
              </w:rPr>
              <w:t xml:space="preserve"> de anticipación (cuota adelantada), </w:t>
            </w:r>
          </w:p>
          <w:p w14:paraId="1CD02327" w14:textId="77777777" w:rsidR="00492120" w:rsidRDefault="00492120" w:rsidP="0049212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Ejemplo:</w:t>
            </w:r>
          </w:p>
          <w:p w14:paraId="77E1630C" w14:textId="5F0C618A" w:rsidR="00492120" w:rsidRDefault="00F517F5" w:rsidP="00492120">
            <w:pPr>
              <w:ind w:left="720"/>
            </w:pPr>
            <w:r>
              <w:object w:dxaOrig="10752" w:dyaOrig="6153" w14:anchorId="232BEAC0">
                <v:shape id="_x0000_i1028" type="#_x0000_t75" style="width:267pt;height:153pt" o:ole="">
                  <v:imagedata r:id="rId17" o:title=""/>
                </v:shape>
                <o:OLEObject Type="Embed" ProgID="Unknown" ShapeID="_x0000_i1028" DrawAspect="Content" ObjectID="_1539978177" r:id="rId18"/>
              </w:object>
            </w:r>
          </w:p>
          <w:p w14:paraId="1CA1BDAF" w14:textId="77777777" w:rsidR="00492120" w:rsidRDefault="00492120" w:rsidP="00492120">
            <w:pPr>
              <w:ind w:left="720"/>
            </w:pPr>
          </w:p>
          <w:p w14:paraId="03F69741" w14:textId="77777777" w:rsidR="00492120" w:rsidRDefault="00492120" w:rsidP="00492120">
            <w:pPr>
              <w:ind w:left="720"/>
            </w:pPr>
            <w:r>
              <w:t>El archivo de envío para el asociado que tiene este prestamos debería ser de la siguiente manera:</w:t>
            </w:r>
          </w:p>
          <w:p w14:paraId="7D318036" w14:textId="4A4F9775" w:rsidR="00492120" w:rsidRDefault="00F517F5" w:rsidP="00492120">
            <w:pPr>
              <w:ind w:left="720"/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F517F5">
              <w:rPr>
                <w:rFonts w:ascii="Arial Narrow" w:hAnsi="Arial Narrow" w:cs="Arial"/>
                <w:noProof/>
                <w:color w:val="000000"/>
                <w:sz w:val="18"/>
                <w:lang w:val="en-US" w:eastAsia="en-US"/>
              </w:rPr>
              <w:drawing>
                <wp:inline distT="0" distB="0" distL="0" distR="0" wp14:anchorId="64892F29" wp14:editId="5D3B62F1">
                  <wp:extent cx="4227195" cy="377190"/>
                  <wp:effectExtent l="0" t="0" r="1905" b="3810"/>
                  <wp:docPr id="4" name="Imagen 4" descr="D:\dropbox\Dropbox\Kreier Solutions\Cooperativa\Proyecto\2 Funcional\cooperativafuncional\documentos\CPMP-arch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\dropbox\Dropbox\Kreier Solutions\Cooperativa\Proyecto\2 Funcional\cooperativafuncional\documentos\CPMP-arch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19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10998A" w14:textId="77777777" w:rsidR="00492120" w:rsidRDefault="00492120" w:rsidP="0049212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</w:p>
          <w:p w14:paraId="6ADF4222" w14:textId="77777777" w:rsidR="00492120" w:rsidRDefault="00492120" w:rsidP="0049212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</w:p>
          <w:p w14:paraId="11F90E10" w14:textId="5FB622D2" w:rsidR="00492120" w:rsidRDefault="00492120" w:rsidP="0049212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 xml:space="preserve">El nombre del archivo debe tener el siguiente nombre: </w:t>
            </w:r>
            <w:r w:rsidR="00DD7D53">
              <w:rPr>
                <w:rFonts w:ascii="Arial Narrow" w:hAnsi="Arial Narrow" w:cs="Arial"/>
                <w:color w:val="000000"/>
                <w:sz w:val="18"/>
              </w:rPr>
              <w:t>: &lt;Có</w:t>
            </w:r>
            <w:r w:rsidR="00DD7D53">
              <w:rPr>
                <w:rFonts w:ascii="Arial Narrow" w:hAnsi="Arial Narrow" w:cs="Arial"/>
                <w:color w:val="000000"/>
                <w:sz w:val="18"/>
              </w:rPr>
              <w:t>digo de descuento&gt;_&lt;año&gt;&lt;mes&gt;00</w:t>
            </w:r>
            <w:r>
              <w:rPr>
                <w:rFonts w:ascii="Arial Narrow" w:hAnsi="Arial Narrow" w:cs="Arial"/>
                <w:color w:val="000000"/>
                <w:sz w:val="18"/>
              </w:rPr>
              <w:t>.txt</w:t>
            </w:r>
          </w:p>
          <w:p w14:paraId="1A8B02CD" w14:textId="49625500" w:rsidR="00492120" w:rsidRDefault="00492120" w:rsidP="00492120">
            <w:pPr>
              <w:ind w:left="720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Ejemplo:</w:t>
            </w:r>
            <w:r w:rsidR="00F517F5">
              <w:rPr>
                <w:rFonts w:ascii="Arial Narrow" w:hAnsi="Arial Narrow" w:cs="Arial"/>
                <w:color w:val="000000"/>
                <w:sz w:val="18"/>
              </w:rPr>
              <w:t xml:space="preserve"> </w:t>
            </w:r>
            <w:r w:rsidR="00DD7D53" w:rsidRPr="00DD7D53">
              <w:rPr>
                <w:rFonts w:ascii="Arial Narrow" w:hAnsi="Arial Narrow" w:cs="Arial"/>
                <w:color w:val="000000"/>
                <w:sz w:val="18"/>
              </w:rPr>
              <w:t>6008_20160700.txt</w:t>
            </w:r>
            <w:bookmarkStart w:id="2" w:name="_GoBack"/>
            <w:bookmarkEnd w:id="2"/>
          </w:p>
          <w:p w14:paraId="61F72619" w14:textId="77777777" w:rsidR="00492120" w:rsidRPr="001B41F0" w:rsidRDefault="00492120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617D6CB0" w14:textId="1A13FD6A" w:rsidR="00492120" w:rsidRDefault="00492120" w:rsidP="00492120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</w:p>
          <w:p w14:paraId="71DBC3B5" w14:textId="77777777" w:rsidR="00A7586B" w:rsidRDefault="00A7586B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br/>
            </w:r>
          </w:p>
          <w:p w14:paraId="0B0DB2EE" w14:textId="77777777" w:rsidR="00A7586B" w:rsidRDefault="00A7586B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27960744" w14:textId="77777777" w:rsidR="00A7586B" w:rsidRDefault="00A7586B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23BF9373" w14:textId="16EFDD69" w:rsidR="00492120" w:rsidRDefault="00F517F5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 xml:space="preserve">La definición del documento </w:t>
            </w:r>
            <w:r w:rsidR="00A7586B">
              <w:rPr>
                <w:rFonts w:ascii="Arial Narrow" w:hAnsi="Arial Narrow" w:cs="Arial"/>
                <w:color w:val="000000"/>
                <w:sz w:val="18"/>
              </w:rPr>
              <w:t>:</w:t>
            </w:r>
          </w:p>
          <w:p w14:paraId="36CF8543" w14:textId="77777777" w:rsidR="00A7586B" w:rsidRDefault="00A7586B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5421D0FC" w14:textId="472B1259" w:rsidR="00A7586B" w:rsidRPr="00A7586B" w:rsidRDefault="00A7586B" w:rsidP="00A7586B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C</w:t>
            </w:r>
            <w:r w:rsidRPr="00A7586B">
              <w:rPr>
                <w:rFonts w:ascii="Arial Narrow" w:hAnsi="Arial Narrow" w:cs="Arial"/>
                <w:color w:val="000000"/>
                <w:sz w:val="18"/>
              </w:rPr>
              <w:t>ódigo caja</w:t>
            </w:r>
            <w:r>
              <w:rPr>
                <w:rFonts w:ascii="Arial Narrow" w:hAnsi="Arial Narrow" w:cs="Arial"/>
                <w:color w:val="000000"/>
                <w:sz w:val="18"/>
              </w:rPr>
              <w:t>:</w:t>
            </w:r>
            <w:r w:rsidRPr="00A7586B">
              <w:rPr>
                <w:rFonts w:ascii="Arial Narrow" w:hAnsi="Arial Narrow" w:cs="Arial"/>
                <w:color w:val="000000"/>
                <w:sz w:val="18"/>
              </w:rPr>
              <w:t xml:space="preserve"> 0029</w:t>
            </w:r>
          </w:p>
          <w:p w14:paraId="305B358E" w14:textId="6E12CB53" w:rsidR="00A7586B" w:rsidRPr="00A7586B" w:rsidRDefault="00A7586B" w:rsidP="00A7586B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C</w:t>
            </w:r>
            <w:r w:rsidRPr="00A7586B">
              <w:rPr>
                <w:rFonts w:ascii="Arial Narrow" w:hAnsi="Arial Narrow" w:cs="Arial"/>
                <w:color w:val="000000"/>
                <w:sz w:val="18"/>
              </w:rPr>
              <w:t xml:space="preserve">ódigo </w:t>
            </w:r>
            <w:r>
              <w:rPr>
                <w:rFonts w:ascii="Arial Narrow" w:hAnsi="Arial Narrow" w:cs="Arial"/>
                <w:color w:val="000000"/>
                <w:sz w:val="18"/>
              </w:rPr>
              <w:t xml:space="preserve">de descuento: </w:t>
            </w:r>
            <w:r w:rsidRPr="00A7586B">
              <w:rPr>
                <w:rFonts w:ascii="Arial Narrow" w:hAnsi="Arial Narrow" w:cs="Arial"/>
                <w:color w:val="000000"/>
                <w:sz w:val="18"/>
              </w:rPr>
              <w:t>6008</w:t>
            </w:r>
          </w:p>
          <w:p w14:paraId="3622528B" w14:textId="76AC3FE1" w:rsidR="00A7586B" w:rsidRPr="00A7586B" w:rsidRDefault="00A7586B" w:rsidP="00A7586B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A7586B">
              <w:rPr>
                <w:rFonts w:ascii="Arial Narrow" w:hAnsi="Arial Narrow" w:cs="Arial"/>
                <w:color w:val="000000"/>
                <w:sz w:val="18"/>
              </w:rPr>
              <w:t xml:space="preserve">código </w:t>
            </w:r>
            <w:r>
              <w:rPr>
                <w:rFonts w:ascii="Arial Narrow" w:hAnsi="Arial Narrow" w:cs="Arial"/>
                <w:color w:val="000000"/>
                <w:sz w:val="18"/>
              </w:rPr>
              <w:t xml:space="preserve">….&lt;pendiente&gt;: </w:t>
            </w:r>
            <w:r w:rsidRPr="00A7586B">
              <w:rPr>
                <w:rFonts w:ascii="Arial Narrow" w:hAnsi="Arial Narrow" w:cs="Arial"/>
                <w:color w:val="000000"/>
                <w:sz w:val="18"/>
              </w:rPr>
              <w:t xml:space="preserve"> 20</w:t>
            </w:r>
          </w:p>
          <w:p w14:paraId="5DC55CAF" w14:textId="03EE7414" w:rsidR="00A7586B" w:rsidRPr="00A7586B" w:rsidRDefault="00A7586B" w:rsidP="00A7586B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Código Administrativo:</w:t>
            </w:r>
            <w:r w:rsidRPr="00A7586B">
              <w:rPr>
                <w:rFonts w:ascii="Arial Narrow" w:hAnsi="Arial Narrow" w:cs="Arial"/>
                <w:color w:val="000000"/>
                <w:sz w:val="18"/>
              </w:rPr>
              <w:t xml:space="preserve"> 116845200</w:t>
            </w:r>
          </w:p>
          <w:p w14:paraId="77819CA2" w14:textId="5038474B" w:rsidR="00A7586B" w:rsidRPr="00A7586B" w:rsidRDefault="00A7586B" w:rsidP="00A7586B">
            <w:pPr>
              <w:rPr>
                <w:rFonts w:ascii="Arial Narrow" w:hAnsi="Arial Narrow" w:cs="Arial"/>
                <w:color w:val="000000"/>
                <w:sz w:val="18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18"/>
              </w:rPr>
              <w:t>Nro</w:t>
            </w:r>
            <w:proofErr w:type="spellEnd"/>
            <w:r>
              <w:rPr>
                <w:rFonts w:ascii="Arial Narrow" w:hAnsi="Arial Narrow" w:cs="Arial"/>
                <w:color w:val="000000"/>
                <w:sz w:val="18"/>
              </w:rPr>
              <w:t xml:space="preserve">: </w:t>
            </w:r>
            <w:r w:rsidRPr="00A7586B">
              <w:rPr>
                <w:rFonts w:ascii="Arial Narrow" w:hAnsi="Arial Narrow" w:cs="Arial"/>
                <w:color w:val="000000"/>
                <w:sz w:val="18"/>
              </w:rPr>
              <w:t>01</w:t>
            </w:r>
          </w:p>
          <w:p w14:paraId="4262E4BE" w14:textId="0DC99C07" w:rsidR="00A7586B" w:rsidRPr="00A7586B" w:rsidRDefault="00A7586B" w:rsidP="00A7586B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lastRenderedPageBreak/>
              <w:t>DNI</w:t>
            </w:r>
            <w:r w:rsidRPr="00A7586B">
              <w:rPr>
                <w:rFonts w:ascii="Arial Narrow" w:hAnsi="Arial Narrow" w:cs="Arial"/>
                <w:color w:val="000000"/>
                <w:sz w:val="18"/>
              </w:rPr>
              <w:t xml:space="preserve"> </w:t>
            </w:r>
            <w:r>
              <w:rPr>
                <w:rFonts w:ascii="Arial Narrow" w:hAnsi="Arial Narrow" w:cs="Arial"/>
                <w:color w:val="000000"/>
                <w:sz w:val="18"/>
              </w:rPr>
              <w:t xml:space="preserve">: </w:t>
            </w:r>
            <w:r w:rsidRPr="00A7586B">
              <w:rPr>
                <w:rFonts w:ascii="Arial Narrow" w:hAnsi="Arial Narrow" w:cs="Arial"/>
                <w:color w:val="000000"/>
                <w:sz w:val="18"/>
              </w:rPr>
              <w:t>LE29521052</w:t>
            </w:r>
          </w:p>
          <w:p w14:paraId="66EE2A75" w14:textId="618BC1A9" w:rsidR="00A7586B" w:rsidRPr="00A7586B" w:rsidRDefault="00A7586B" w:rsidP="00A7586B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P</w:t>
            </w:r>
            <w:r w:rsidRPr="00A7586B">
              <w:rPr>
                <w:rFonts w:ascii="Arial Narrow" w:hAnsi="Arial Narrow" w:cs="Arial"/>
                <w:color w:val="000000"/>
                <w:sz w:val="18"/>
              </w:rPr>
              <w:t>eriodo 201</w:t>
            </w:r>
            <w:r>
              <w:rPr>
                <w:rFonts w:ascii="Arial Narrow" w:hAnsi="Arial Narrow" w:cs="Arial"/>
                <w:color w:val="000000"/>
                <w:sz w:val="18"/>
              </w:rPr>
              <w:t>410</w:t>
            </w:r>
          </w:p>
          <w:p w14:paraId="50A21FCA" w14:textId="1F424C08" w:rsidR="00A7586B" w:rsidRDefault="00A7586B" w:rsidP="00A7586B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 xml:space="preserve">Monto : </w:t>
            </w:r>
            <w:r w:rsidRPr="00A7586B">
              <w:rPr>
                <w:rFonts w:ascii="Arial Narrow" w:hAnsi="Arial Narrow" w:cs="Arial"/>
                <w:color w:val="000000"/>
                <w:sz w:val="18"/>
              </w:rPr>
              <w:t>0000</w:t>
            </w:r>
            <w:r>
              <w:rPr>
                <w:rFonts w:ascii="Arial Narrow" w:hAnsi="Arial Narrow" w:cs="Arial"/>
                <w:color w:val="000000"/>
                <w:sz w:val="18"/>
              </w:rPr>
              <w:t>271</w:t>
            </w:r>
            <w:r w:rsidRPr="00A7586B">
              <w:rPr>
                <w:rFonts w:ascii="Arial Narrow" w:hAnsi="Arial Narrow" w:cs="Arial"/>
                <w:color w:val="000000"/>
                <w:sz w:val="18"/>
              </w:rPr>
              <w:t>.</w:t>
            </w:r>
            <w:r>
              <w:rPr>
                <w:rFonts w:ascii="Arial Narrow" w:hAnsi="Arial Narrow" w:cs="Arial"/>
                <w:color w:val="000000"/>
                <w:sz w:val="18"/>
              </w:rPr>
              <w:t>36</w:t>
            </w:r>
          </w:p>
          <w:p w14:paraId="631193D5" w14:textId="77777777" w:rsidR="00F517F5" w:rsidRDefault="00F517F5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7B5D487C" w14:textId="77777777" w:rsidR="00A7586B" w:rsidRDefault="00A7586B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79997E67" w14:textId="552824DE" w:rsidR="00A7586B" w:rsidRDefault="00A7586B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  <w:commentRangeStart w:id="3"/>
            <w:r>
              <w:rPr>
                <w:rFonts w:ascii="Arial Narrow" w:hAnsi="Arial Narrow" w:cs="Arial"/>
                <w:color w:val="000000"/>
                <w:sz w:val="18"/>
              </w:rPr>
              <w:t xml:space="preserve">A comparación del COPERE, se va a mandar el valor total a descontar al asociado (préstamos y aportaciones), los cuales deben estar sumados. </w:t>
            </w:r>
            <w:r w:rsidR="00B007CE">
              <w:rPr>
                <w:rFonts w:ascii="Arial Narrow" w:hAnsi="Arial Narrow" w:cs="Arial"/>
                <w:color w:val="000000"/>
                <w:sz w:val="18"/>
              </w:rPr>
              <w:t xml:space="preserve">Esto también se ve en el archivo de apoyo social económico, </w:t>
            </w:r>
            <w:r>
              <w:rPr>
                <w:rFonts w:ascii="Arial Narrow" w:hAnsi="Arial Narrow" w:cs="Arial"/>
                <w:color w:val="000000"/>
                <w:sz w:val="18"/>
              </w:rPr>
              <w:t>Ejemplo:</w:t>
            </w:r>
            <w:commentRangeEnd w:id="3"/>
            <w:r w:rsidR="008473BA">
              <w:rPr>
                <w:rStyle w:val="Refdecomentario"/>
              </w:rPr>
              <w:commentReference w:id="3"/>
            </w:r>
          </w:p>
          <w:p w14:paraId="7D9BC8A6" w14:textId="77777777" w:rsidR="00A7586B" w:rsidRDefault="00A7586B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5C6D9671" w14:textId="465374D5" w:rsidR="00A7586B" w:rsidRDefault="00A7586B" w:rsidP="00A7586B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object w:dxaOrig="10752" w:dyaOrig="3076" w14:anchorId="1A225B65">
                <v:shape id="_x0000_i1029" type="#_x0000_t75" style="width:271.8pt;height:77.4pt" o:ole="">
                  <v:imagedata r:id="rId20" o:title=""/>
                </v:shape>
                <o:OLEObject Type="Embed" ProgID="Unknown" ShapeID="_x0000_i1029" DrawAspect="Content" ObjectID="_1539978178" r:id="rId21"/>
              </w:object>
            </w:r>
          </w:p>
          <w:p w14:paraId="51FD32FA" w14:textId="77777777" w:rsidR="00A7586B" w:rsidRDefault="00A7586B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300A410E" w14:textId="77777777" w:rsidR="00492120" w:rsidRPr="00B30983" w:rsidRDefault="00492120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El cual se debe verse de la siguiente  manera:</w:t>
            </w:r>
          </w:p>
          <w:p w14:paraId="1D45BA0F" w14:textId="77777777" w:rsidR="008473BA" w:rsidRPr="000C7015" w:rsidRDefault="008473BA" w:rsidP="00492120">
            <w:pPr>
              <w:rPr>
                <w:noProof/>
                <w:lang w:val="es-ES" w:eastAsia="en-US"/>
              </w:rPr>
            </w:pPr>
          </w:p>
          <w:p w14:paraId="6EA5DF03" w14:textId="1EA4A6BF" w:rsidR="00492120" w:rsidRDefault="008473BA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D9DAD4D" wp14:editId="0A308C33">
                  <wp:extent cx="4498316" cy="61762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38613" t="20115" r="23845" b="69702"/>
                          <a:stretch/>
                        </pic:blipFill>
                        <pic:spPr bwMode="auto">
                          <a:xfrm>
                            <a:off x="0" y="0"/>
                            <a:ext cx="4542379" cy="623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D4C2CA" w14:textId="77777777" w:rsidR="00492120" w:rsidRPr="00492120" w:rsidRDefault="00492120" w:rsidP="00492120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43CE16A4" w14:textId="77777777" w:rsidR="00492120" w:rsidRDefault="00492120" w:rsidP="00AC64EC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6F2CB985" w14:textId="77777777" w:rsidR="00492120" w:rsidRPr="00B86772" w:rsidRDefault="00492120" w:rsidP="00AC64EC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0924BB" w:rsidRPr="00137F32" w14:paraId="0B28C3F5" w14:textId="77777777" w:rsidTr="005E0032">
        <w:trPr>
          <w:trHeight w:val="50"/>
        </w:trPr>
        <w:tc>
          <w:tcPr>
            <w:tcW w:w="720" w:type="dxa"/>
            <w:shd w:val="clear" w:color="auto" w:fill="DBE5F1"/>
          </w:tcPr>
          <w:p w14:paraId="2F6273F6" w14:textId="5238304F" w:rsidR="000924BB" w:rsidRPr="00C6218C" w:rsidRDefault="000924BB" w:rsidP="00100640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C6218C">
              <w:rPr>
                <w:rFonts w:ascii="Arial Narrow" w:hAnsi="Arial Narrow" w:cs="Arial"/>
                <w:color w:val="000000"/>
                <w:sz w:val="18"/>
              </w:rPr>
              <w:lastRenderedPageBreak/>
              <w:t>3</w:t>
            </w:r>
          </w:p>
        </w:tc>
        <w:tc>
          <w:tcPr>
            <w:tcW w:w="9770" w:type="dxa"/>
          </w:tcPr>
          <w:p w14:paraId="6F076E8B" w14:textId="77777777" w:rsidR="000343F8" w:rsidRPr="00FD45AB" w:rsidRDefault="000343F8" w:rsidP="00741648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0924BB" w:rsidRPr="00137F32" w14:paraId="275040BD" w14:textId="77777777" w:rsidTr="005E0032">
        <w:trPr>
          <w:trHeight w:val="50"/>
        </w:trPr>
        <w:tc>
          <w:tcPr>
            <w:tcW w:w="720" w:type="dxa"/>
            <w:shd w:val="clear" w:color="auto" w:fill="DBE5F1"/>
          </w:tcPr>
          <w:p w14:paraId="35F2526A" w14:textId="77777777" w:rsidR="000924BB" w:rsidRPr="00C6218C" w:rsidRDefault="000924BB" w:rsidP="00100640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C6218C">
              <w:rPr>
                <w:rFonts w:ascii="Arial Narrow" w:hAnsi="Arial Narrow" w:cs="Arial"/>
                <w:color w:val="000000"/>
                <w:sz w:val="18"/>
              </w:rPr>
              <w:t>4</w:t>
            </w:r>
          </w:p>
        </w:tc>
        <w:tc>
          <w:tcPr>
            <w:tcW w:w="9770" w:type="dxa"/>
          </w:tcPr>
          <w:p w14:paraId="2C508021" w14:textId="77777777" w:rsidR="000924BB" w:rsidRPr="00FD45AB" w:rsidRDefault="000924BB" w:rsidP="00741648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5C046D" w:rsidRPr="00137F32" w14:paraId="5D99F8BB" w14:textId="77777777" w:rsidTr="005E0032">
        <w:trPr>
          <w:trHeight w:val="50"/>
        </w:trPr>
        <w:tc>
          <w:tcPr>
            <w:tcW w:w="720" w:type="dxa"/>
            <w:shd w:val="clear" w:color="auto" w:fill="DBE5F1"/>
          </w:tcPr>
          <w:p w14:paraId="4CD068D4" w14:textId="77777777" w:rsidR="005C046D" w:rsidRPr="00C6218C" w:rsidRDefault="00573F56" w:rsidP="00100640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C6218C">
              <w:rPr>
                <w:rFonts w:ascii="Arial Narrow" w:hAnsi="Arial Narrow" w:cs="Arial"/>
                <w:color w:val="000000"/>
                <w:sz w:val="18"/>
              </w:rPr>
              <w:t>5</w:t>
            </w:r>
          </w:p>
        </w:tc>
        <w:tc>
          <w:tcPr>
            <w:tcW w:w="9770" w:type="dxa"/>
          </w:tcPr>
          <w:p w14:paraId="72526282" w14:textId="77777777" w:rsidR="00EC624C" w:rsidRPr="00EC624C" w:rsidRDefault="00EC624C" w:rsidP="002C0511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5C046D" w:rsidRPr="00137F32" w14:paraId="6D6B993D" w14:textId="77777777" w:rsidTr="005E0032">
        <w:trPr>
          <w:trHeight w:val="50"/>
        </w:trPr>
        <w:tc>
          <w:tcPr>
            <w:tcW w:w="720" w:type="dxa"/>
            <w:shd w:val="clear" w:color="auto" w:fill="DBE5F1"/>
          </w:tcPr>
          <w:p w14:paraId="76E80029" w14:textId="77777777" w:rsidR="005C046D" w:rsidRPr="00C6218C" w:rsidRDefault="00573F56" w:rsidP="00100640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C6218C">
              <w:rPr>
                <w:rFonts w:ascii="Arial Narrow" w:hAnsi="Arial Narrow" w:cs="Arial"/>
                <w:color w:val="000000"/>
                <w:sz w:val="18"/>
              </w:rPr>
              <w:t>6</w:t>
            </w:r>
          </w:p>
        </w:tc>
        <w:tc>
          <w:tcPr>
            <w:tcW w:w="9770" w:type="dxa"/>
          </w:tcPr>
          <w:p w14:paraId="3D5B2A1E" w14:textId="77777777" w:rsidR="005C046D" w:rsidRPr="00FD45AB" w:rsidRDefault="005C046D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4229CC" w:rsidRPr="00137F32" w14:paraId="2E0164FB" w14:textId="77777777" w:rsidTr="005E0032">
        <w:trPr>
          <w:trHeight w:val="50"/>
        </w:trPr>
        <w:tc>
          <w:tcPr>
            <w:tcW w:w="720" w:type="dxa"/>
            <w:shd w:val="clear" w:color="auto" w:fill="DBE5F1"/>
          </w:tcPr>
          <w:p w14:paraId="53E298EB" w14:textId="77777777" w:rsidR="004229CC" w:rsidRPr="00C6218C" w:rsidRDefault="00573F56" w:rsidP="00100640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C6218C">
              <w:rPr>
                <w:rFonts w:ascii="Arial Narrow" w:hAnsi="Arial Narrow" w:cs="Arial"/>
                <w:color w:val="000000"/>
                <w:sz w:val="18"/>
              </w:rPr>
              <w:t>7</w:t>
            </w:r>
          </w:p>
        </w:tc>
        <w:tc>
          <w:tcPr>
            <w:tcW w:w="9770" w:type="dxa"/>
          </w:tcPr>
          <w:p w14:paraId="37114E9B" w14:textId="77777777" w:rsidR="00D31A66" w:rsidRPr="00D34B69" w:rsidRDefault="00D31A66" w:rsidP="00D34B69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FE73EB" w:rsidRPr="00137F32" w14:paraId="38E2605A" w14:textId="77777777" w:rsidTr="005E0032">
        <w:trPr>
          <w:trHeight w:val="50"/>
        </w:trPr>
        <w:tc>
          <w:tcPr>
            <w:tcW w:w="720" w:type="dxa"/>
            <w:shd w:val="clear" w:color="auto" w:fill="DBE5F1"/>
          </w:tcPr>
          <w:p w14:paraId="068BAE67" w14:textId="77777777" w:rsidR="00FE73EB" w:rsidRPr="00C6218C" w:rsidRDefault="00FE73EB" w:rsidP="00100640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8</w:t>
            </w:r>
          </w:p>
        </w:tc>
        <w:tc>
          <w:tcPr>
            <w:tcW w:w="9770" w:type="dxa"/>
          </w:tcPr>
          <w:p w14:paraId="3DE498A2" w14:textId="200A9BA8" w:rsidR="00311117" w:rsidRDefault="00311117" w:rsidP="00311117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Pago Personal,</w:t>
            </w:r>
            <w:r>
              <w:rPr>
                <w:rFonts w:ascii="Arial Narrow" w:hAnsi="Arial Narrow" w:cs="Arial"/>
                <w:color w:val="000000"/>
                <w:sz w:val="18"/>
              </w:rPr>
              <w:br/>
            </w:r>
            <w:commentRangeStart w:id="4"/>
            <w:r>
              <w:rPr>
                <w:rFonts w:ascii="Arial Narrow" w:hAnsi="Arial Narrow" w:cs="Arial"/>
                <w:color w:val="000000"/>
                <w:sz w:val="18"/>
              </w:rPr>
              <w:t xml:space="preserve">El usuario seleccione la opción del menú: </w:t>
            </w:r>
            <w:r w:rsidR="00DC73BF">
              <w:rPr>
                <w:rFonts w:ascii="Arial Narrow" w:hAnsi="Arial Narrow" w:cs="Arial"/>
                <w:color w:val="000000"/>
                <w:sz w:val="18"/>
              </w:rPr>
              <w:t>Aportaciones</w:t>
            </w:r>
            <w:r>
              <w:rPr>
                <w:rFonts w:ascii="Arial Narrow" w:hAnsi="Arial Narrow" w:cs="Arial"/>
                <w:color w:val="000000"/>
                <w:sz w:val="18"/>
              </w:rPr>
              <w:t xml:space="preserve">/Pago </w:t>
            </w:r>
            <w:r w:rsidR="00DC73BF">
              <w:rPr>
                <w:rFonts w:ascii="Arial Narrow" w:hAnsi="Arial Narrow" w:cs="Arial"/>
                <w:color w:val="000000"/>
                <w:sz w:val="18"/>
              </w:rPr>
              <w:t>personal aportaciones</w:t>
            </w:r>
            <w:r>
              <w:rPr>
                <w:rFonts w:ascii="Arial Narrow" w:hAnsi="Arial Narrow" w:cs="Arial"/>
                <w:color w:val="000000"/>
                <w:sz w:val="18"/>
              </w:rPr>
              <w:t>, Esta parte visual está diseñada para los asociados que pagan a la asociación mediante transacción bancaria, El asociado puede estar en actividad, en retiro o en pago personal.</w:t>
            </w:r>
            <w:commentRangeEnd w:id="4"/>
            <w:r>
              <w:rPr>
                <w:rStyle w:val="Refdecomentario"/>
              </w:rPr>
              <w:commentReference w:id="4"/>
            </w:r>
          </w:p>
          <w:p w14:paraId="60DA0D78" w14:textId="77777777" w:rsidR="005E0032" w:rsidRDefault="005E0032" w:rsidP="00311117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09573A0A" w14:textId="6D568D1C" w:rsidR="005E0032" w:rsidRDefault="005E0032" w:rsidP="005E0032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En el caso de que el Asociado haga pagos por adelantados el sistema debe considerar tomar en cuenta que no sea considerado en los ciclos automatizados (Actividad y Retiro</w:t>
            </w:r>
            <w:r w:rsidR="002D6617">
              <w:rPr>
                <w:rFonts w:ascii="Arial Narrow" w:hAnsi="Arial Narrow" w:cs="Arial"/>
                <w:color w:val="000000"/>
                <w:sz w:val="18"/>
              </w:rPr>
              <w:t>) en caso de que ya hayan sido pagados.</w:t>
            </w:r>
          </w:p>
          <w:p w14:paraId="28438C09" w14:textId="30C1F742" w:rsidR="005E0032" w:rsidRDefault="005E0032" w:rsidP="00311117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A pesar de que los asociados estén en actividad o retiro (obviando los asociados por pago personal), los pagos que hagan deben ser considerados pagos personales (tipo aportación).</w:t>
            </w:r>
          </w:p>
          <w:p w14:paraId="236C098F" w14:textId="77777777" w:rsidR="00B30983" w:rsidRDefault="00B30983" w:rsidP="00311117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592EAF16" w14:textId="77777777" w:rsidR="005E0032" w:rsidRDefault="005E0032" w:rsidP="005E0032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El asociado paga las cuotas pendientes en el banco donde la asociación está afiliado,</w:t>
            </w:r>
          </w:p>
          <w:p w14:paraId="6EFFC0B2" w14:textId="3C5AC711" w:rsidR="005E0032" w:rsidRDefault="005E0032" w:rsidP="005E0032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 xml:space="preserve">La </w:t>
            </w:r>
            <w:r w:rsidR="00DC73BF">
              <w:rPr>
                <w:rFonts w:ascii="Arial Narrow" w:hAnsi="Arial Narrow" w:cs="Arial"/>
                <w:color w:val="000000"/>
                <w:sz w:val="18"/>
              </w:rPr>
              <w:t>aportacion</w:t>
            </w:r>
            <w:r>
              <w:rPr>
                <w:rFonts w:ascii="Arial Narrow" w:hAnsi="Arial Narrow" w:cs="Arial"/>
                <w:color w:val="000000"/>
                <w:sz w:val="18"/>
              </w:rPr>
              <w:t xml:space="preserve"> debe tener los siguientes atributos:</w:t>
            </w:r>
          </w:p>
          <w:p w14:paraId="64906778" w14:textId="28A8A632" w:rsidR="005E0032" w:rsidRPr="0028625F" w:rsidRDefault="000C7015" w:rsidP="005E0032">
            <w:pPr>
              <w:pStyle w:val="Prrafodelista"/>
              <w:numPr>
                <w:ilvl w:val="0"/>
                <w:numId w:val="14"/>
              </w:numPr>
              <w:rPr>
                <w:rFonts w:ascii="Arial Narrow" w:hAnsi="Arial Narrow" w:cs="Arial"/>
                <w:color w:val="FF0000"/>
                <w:sz w:val="18"/>
              </w:rPr>
            </w:pPr>
            <w:r>
              <w:rPr>
                <w:rFonts w:ascii="Arial Narrow" w:hAnsi="Arial Narrow" w:cs="Arial"/>
                <w:color w:val="FF0000"/>
                <w:sz w:val="18"/>
              </w:rPr>
              <w:t xml:space="preserve">Monto </w:t>
            </w:r>
            <w:commentRangeStart w:id="5"/>
            <w:r w:rsidR="005E0032" w:rsidRPr="0028625F">
              <w:rPr>
                <w:rFonts w:ascii="Arial Narrow" w:hAnsi="Arial Narrow" w:cs="Arial"/>
                <w:color w:val="FF0000"/>
                <w:sz w:val="18"/>
              </w:rPr>
              <w:t>Pago personal (*)</w:t>
            </w:r>
          </w:p>
          <w:p w14:paraId="12DE5BB6" w14:textId="3BC4B0B7" w:rsidR="005E0032" w:rsidRPr="0028625F" w:rsidRDefault="005E0032" w:rsidP="005E0032">
            <w:pPr>
              <w:pStyle w:val="Prrafodelista"/>
              <w:numPr>
                <w:ilvl w:val="0"/>
                <w:numId w:val="14"/>
              </w:numPr>
              <w:rPr>
                <w:rFonts w:ascii="Arial Narrow" w:hAnsi="Arial Narrow" w:cs="Arial"/>
                <w:color w:val="FF0000"/>
                <w:sz w:val="18"/>
              </w:rPr>
            </w:pPr>
            <w:r w:rsidRPr="0028625F">
              <w:rPr>
                <w:rFonts w:ascii="Arial Narrow" w:hAnsi="Arial Narrow" w:cs="Arial"/>
                <w:color w:val="FF0000"/>
                <w:sz w:val="18"/>
              </w:rPr>
              <w:t xml:space="preserve">Fecha </w:t>
            </w:r>
            <w:r w:rsidR="000C7015">
              <w:rPr>
                <w:rFonts w:ascii="Arial Narrow" w:hAnsi="Arial Narrow" w:cs="Arial"/>
                <w:color w:val="FF0000"/>
                <w:sz w:val="18"/>
              </w:rPr>
              <w:t>P</w:t>
            </w:r>
            <w:r w:rsidRPr="0028625F">
              <w:rPr>
                <w:rFonts w:ascii="Arial Narrow" w:hAnsi="Arial Narrow" w:cs="Arial"/>
                <w:color w:val="FF0000"/>
                <w:sz w:val="18"/>
              </w:rPr>
              <w:t>ago personal (*)</w:t>
            </w:r>
          </w:p>
          <w:p w14:paraId="777104EB" w14:textId="77777777" w:rsidR="005E0032" w:rsidRPr="0028625F" w:rsidRDefault="005E0032" w:rsidP="005E0032">
            <w:pPr>
              <w:pStyle w:val="Prrafodelista"/>
              <w:numPr>
                <w:ilvl w:val="0"/>
                <w:numId w:val="14"/>
              </w:numPr>
              <w:rPr>
                <w:rFonts w:ascii="Arial Narrow" w:hAnsi="Arial Narrow" w:cs="Arial"/>
                <w:color w:val="FF0000"/>
                <w:sz w:val="18"/>
              </w:rPr>
            </w:pPr>
            <w:r w:rsidRPr="0028625F">
              <w:rPr>
                <w:rFonts w:ascii="Arial Narrow" w:hAnsi="Arial Narrow" w:cs="Arial"/>
                <w:color w:val="FF0000"/>
                <w:sz w:val="18"/>
              </w:rPr>
              <w:t>Banco (*)</w:t>
            </w:r>
          </w:p>
          <w:p w14:paraId="45D6A73A" w14:textId="77777777" w:rsidR="005E0032" w:rsidRPr="0028625F" w:rsidRDefault="005E0032" w:rsidP="005E0032">
            <w:pPr>
              <w:pStyle w:val="Prrafodelista"/>
              <w:numPr>
                <w:ilvl w:val="0"/>
                <w:numId w:val="14"/>
              </w:numPr>
              <w:rPr>
                <w:rFonts w:ascii="Arial Narrow" w:hAnsi="Arial Narrow" w:cs="Arial"/>
                <w:color w:val="FF0000"/>
                <w:sz w:val="18"/>
              </w:rPr>
            </w:pPr>
            <w:r w:rsidRPr="0028625F">
              <w:rPr>
                <w:rFonts w:ascii="Arial Narrow" w:hAnsi="Arial Narrow" w:cs="Arial"/>
                <w:color w:val="FF0000"/>
                <w:sz w:val="18"/>
              </w:rPr>
              <w:t>Cuenta Bancaria (*)</w:t>
            </w:r>
          </w:p>
          <w:p w14:paraId="56DA3FA6" w14:textId="77777777" w:rsidR="005E0032" w:rsidRPr="0028625F" w:rsidRDefault="005E0032" w:rsidP="005E0032">
            <w:pPr>
              <w:pStyle w:val="Prrafodelista"/>
              <w:numPr>
                <w:ilvl w:val="0"/>
                <w:numId w:val="14"/>
              </w:numPr>
              <w:rPr>
                <w:rFonts w:ascii="Arial Narrow" w:hAnsi="Arial Narrow" w:cs="Arial"/>
                <w:color w:val="FF0000"/>
                <w:sz w:val="18"/>
              </w:rPr>
            </w:pPr>
            <w:r w:rsidRPr="0028625F">
              <w:rPr>
                <w:rFonts w:ascii="Arial Narrow" w:hAnsi="Arial Narrow" w:cs="Arial"/>
                <w:color w:val="FF0000"/>
                <w:sz w:val="18"/>
              </w:rPr>
              <w:t>Nro. de Transacción (*)</w:t>
            </w:r>
          </w:p>
          <w:p w14:paraId="0DC8AC82" w14:textId="77777777" w:rsidR="005E0032" w:rsidRPr="0028625F" w:rsidRDefault="005E0032" w:rsidP="005E0032">
            <w:pPr>
              <w:pStyle w:val="Prrafodelista"/>
              <w:numPr>
                <w:ilvl w:val="0"/>
                <w:numId w:val="14"/>
              </w:numPr>
              <w:rPr>
                <w:rFonts w:ascii="Arial Narrow" w:hAnsi="Arial Narrow" w:cs="Arial"/>
                <w:color w:val="FF0000"/>
                <w:sz w:val="18"/>
              </w:rPr>
            </w:pPr>
            <w:r w:rsidRPr="0028625F">
              <w:rPr>
                <w:rFonts w:ascii="Arial Narrow" w:hAnsi="Arial Narrow" w:cs="Arial"/>
                <w:color w:val="FF0000"/>
                <w:sz w:val="18"/>
              </w:rPr>
              <w:t>Referencia (*)</w:t>
            </w:r>
            <w:commentRangeEnd w:id="5"/>
            <w:r>
              <w:rPr>
                <w:rStyle w:val="Refdecomentario"/>
              </w:rPr>
              <w:commentReference w:id="5"/>
            </w:r>
          </w:p>
          <w:p w14:paraId="02B7836D" w14:textId="77777777" w:rsidR="00B30983" w:rsidRDefault="00B30983" w:rsidP="00311117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37AE6841" w14:textId="77777777" w:rsidR="00B757F6" w:rsidRPr="00D34B69" w:rsidRDefault="00B757F6" w:rsidP="00D34B69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5E0032" w:rsidRPr="00137F32" w14:paraId="115B7B4D" w14:textId="77777777" w:rsidTr="005E0032">
        <w:trPr>
          <w:trHeight w:val="50"/>
        </w:trPr>
        <w:tc>
          <w:tcPr>
            <w:tcW w:w="720" w:type="dxa"/>
            <w:shd w:val="clear" w:color="auto" w:fill="DBE5F1"/>
          </w:tcPr>
          <w:p w14:paraId="5F973542" w14:textId="77777777" w:rsidR="005E0032" w:rsidRPr="00C6218C" w:rsidRDefault="005E0032" w:rsidP="005E003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9</w:t>
            </w:r>
          </w:p>
        </w:tc>
        <w:tc>
          <w:tcPr>
            <w:tcW w:w="9770" w:type="dxa"/>
          </w:tcPr>
          <w:p w14:paraId="46E319A4" w14:textId="557F4302" w:rsidR="005E0032" w:rsidRPr="00D34B69" w:rsidRDefault="005E0032" w:rsidP="005E003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5E0032" w:rsidRPr="00137F32" w14:paraId="73B99C93" w14:textId="77777777" w:rsidTr="005E0032">
        <w:trPr>
          <w:trHeight w:val="50"/>
        </w:trPr>
        <w:tc>
          <w:tcPr>
            <w:tcW w:w="720" w:type="dxa"/>
            <w:shd w:val="clear" w:color="auto" w:fill="DBE5F1"/>
          </w:tcPr>
          <w:p w14:paraId="7D9600D3" w14:textId="77777777" w:rsidR="005E0032" w:rsidRPr="00C6218C" w:rsidRDefault="005E0032" w:rsidP="005E003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lastRenderedPageBreak/>
              <w:t>10</w:t>
            </w:r>
          </w:p>
        </w:tc>
        <w:tc>
          <w:tcPr>
            <w:tcW w:w="9770" w:type="dxa"/>
          </w:tcPr>
          <w:p w14:paraId="7EAAA645" w14:textId="0E3A7CAB" w:rsidR="005E0032" w:rsidRPr="00137F32" w:rsidRDefault="005E0032" w:rsidP="005E003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5E0032" w:rsidRPr="00137F32" w14:paraId="057F5031" w14:textId="77777777" w:rsidTr="005E0032">
        <w:trPr>
          <w:trHeight w:val="50"/>
        </w:trPr>
        <w:tc>
          <w:tcPr>
            <w:tcW w:w="720" w:type="dxa"/>
            <w:shd w:val="clear" w:color="auto" w:fill="DBE5F1"/>
          </w:tcPr>
          <w:p w14:paraId="32B8A8D1" w14:textId="77777777" w:rsidR="005E0032" w:rsidRPr="00C6218C" w:rsidRDefault="005E0032" w:rsidP="005E003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11</w:t>
            </w:r>
          </w:p>
        </w:tc>
        <w:tc>
          <w:tcPr>
            <w:tcW w:w="9770" w:type="dxa"/>
          </w:tcPr>
          <w:p w14:paraId="713125AD" w14:textId="77777777" w:rsidR="005E0032" w:rsidRPr="00137F32" w:rsidRDefault="005E0032" w:rsidP="005E003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5E0032" w:rsidRPr="00137F32" w14:paraId="0E421821" w14:textId="77777777" w:rsidTr="005E0032">
        <w:trPr>
          <w:trHeight w:val="50"/>
        </w:trPr>
        <w:tc>
          <w:tcPr>
            <w:tcW w:w="720" w:type="dxa"/>
            <w:shd w:val="clear" w:color="auto" w:fill="DBE5F1"/>
          </w:tcPr>
          <w:p w14:paraId="00342279" w14:textId="77777777" w:rsidR="005E0032" w:rsidRPr="00C6218C" w:rsidRDefault="005E0032" w:rsidP="005E003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12</w:t>
            </w:r>
          </w:p>
        </w:tc>
        <w:tc>
          <w:tcPr>
            <w:tcW w:w="9770" w:type="dxa"/>
          </w:tcPr>
          <w:p w14:paraId="6B1B380C" w14:textId="09B2F086" w:rsidR="005E0032" w:rsidRPr="004A7ACC" w:rsidRDefault="005E0032" w:rsidP="005E003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5E0032" w:rsidRPr="00137F32" w14:paraId="2C5245A7" w14:textId="77777777" w:rsidTr="005E0032">
        <w:trPr>
          <w:trHeight w:val="50"/>
        </w:trPr>
        <w:tc>
          <w:tcPr>
            <w:tcW w:w="720" w:type="dxa"/>
            <w:shd w:val="clear" w:color="auto" w:fill="DBE5F1"/>
          </w:tcPr>
          <w:p w14:paraId="18A45DEB" w14:textId="77777777" w:rsidR="005E0032" w:rsidRPr="00137F32" w:rsidRDefault="005E0032" w:rsidP="005E003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#</w:t>
            </w:r>
          </w:p>
        </w:tc>
        <w:tc>
          <w:tcPr>
            <w:tcW w:w="9770" w:type="dxa"/>
          </w:tcPr>
          <w:p w14:paraId="1FAE7C92" w14:textId="77777777" w:rsidR="005E0032" w:rsidRPr="00B74DFC" w:rsidRDefault="005E0032" w:rsidP="005E0032">
            <w:pPr>
              <w:pStyle w:val="Prrafodelista"/>
              <w:rPr>
                <w:rFonts w:ascii="Arial Narrow" w:hAnsi="Arial Narrow" w:cs="Arial"/>
                <w:color w:val="000000"/>
                <w:sz w:val="18"/>
              </w:rPr>
            </w:pPr>
          </w:p>
          <w:p w14:paraId="03EDAD68" w14:textId="77777777" w:rsidR="005E0032" w:rsidRDefault="005E0032" w:rsidP="005E0032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50222361" w14:textId="77777777" w:rsidR="005E0032" w:rsidRDefault="005E0032" w:rsidP="005E0032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14:paraId="74B3AF20" w14:textId="77777777" w:rsidR="005E0032" w:rsidRPr="00137F32" w:rsidRDefault="005E0032" w:rsidP="005E003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</w:tbl>
    <w:p w14:paraId="6B46E837" w14:textId="77777777" w:rsidR="00100640" w:rsidRDefault="00100640">
      <w:pPr>
        <w:rPr>
          <w:rFonts w:ascii="Arial Narrow" w:hAnsi="Arial Narrow" w:cs="Arial"/>
          <w:b/>
          <w:color w:val="000000"/>
          <w:sz w:val="18"/>
          <w:bdr w:val="single" w:sz="6" w:space="0" w:color="auto"/>
          <w:shd w:val="clear" w:color="auto" w:fill="DBE5F1"/>
        </w:rPr>
      </w:pPr>
    </w:p>
    <w:p w14:paraId="1A4769F0" w14:textId="77777777" w:rsidR="00FE73EB" w:rsidRDefault="00FE73EB">
      <w:pPr>
        <w:rPr>
          <w:rFonts w:ascii="Arial Narrow" w:hAnsi="Arial Narrow" w:cs="Arial"/>
          <w:b/>
          <w:color w:val="000000"/>
          <w:sz w:val="18"/>
          <w:bdr w:val="single" w:sz="6" w:space="0" w:color="auto"/>
          <w:shd w:val="clear" w:color="auto" w:fill="DBE5F1"/>
        </w:rPr>
      </w:pPr>
    </w:p>
    <w:p w14:paraId="40B7DBA7" w14:textId="77777777" w:rsidR="005051F9" w:rsidRPr="00137F32" w:rsidRDefault="007F0BD5">
      <w:pPr>
        <w:rPr>
          <w:rFonts w:ascii="Arial Narrow" w:hAnsi="Arial Narrow" w:cs="Arial"/>
          <w:color w:val="000000"/>
          <w:sz w:val="18"/>
        </w:rPr>
      </w:pPr>
      <w:sdt>
        <w:sdtPr>
          <w:rPr>
            <w:rStyle w:val="Estilo2"/>
          </w:rPr>
          <w:id w:val="3779963"/>
          <w:lock w:val="sdtContentLocked"/>
          <w:placeholder>
            <w:docPart w:val="8E0AD74B4DE94718AAD1E041616E0E02"/>
          </w:placeholder>
        </w:sdtPr>
        <w:sdtEndPr>
          <w:rPr>
            <w:rStyle w:val="Estilo2"/>
          </w:rPr>
        </w:sdtEndPr>
        <w:sdtContent>
          <w:r w:rsidR="005051F9" w:rsidRPr="00AF1A8F">
            <w:rPr>
              <w:rStyle w:val="Estilo2"/>
            </w:rPr>
            <w:t>Escenario Alterno</w:t>
          </w:r>
        </w:sdtContent>
      </w:sdt>
      <w:r w:rsidR="005051F9" w:rsidRPr="00137F32">
        <w:rPr>
          <w:rFonts w:ascii="Arial Narrow" w:hAnsi="Arial Narrow" w:cs="Arial"/>
          <w:color w:val="000000"/>
          <w:sz w:val="18"/>
        </w:rPr>
        <w:t xml:space="preserve">  </w:t>
      </w:r>
      <w:sdt>
        <w:sdtPr>
          <w:rPr>
            <w:rStyle w:val="Estilo2"/>
          </w:rPr>
          <w:id w:val="3779962"/>
          <w:lock w:val="sdtLocked"/>
          <w:placeholder>
            <w:docPart w:val="8E0AD74B4DE94718AAD1E041616E0E02"/>
          </w:placeholder>
        </w:sdtPr>
        <w:sdtEndPr>
          <w:rPr>
            <w:rStyle w:val="Estilo2"/>
          </w:rPr>
        </w:sdtEndPr>
        <w:sdtContent>
          <w:r w:rsidR="005051F9" w:rsidRPr="00AF1A8F">
            <w:rPr>
              <w:rStyle w:val="Estilo2"/>
            </w:rPr>
            <w:t>EA</w:t>
          </w:r>
          <w:r w:rsidR="007D190B" w:rsidRPr="00AF1A8F">
            <w:rPr>
              <w:rStyle w:val="Estilo2"/>
            </w:rPr>
            <w:t>#</w:t>
          </w:r>
          <w:r w:rsidR="005051F9" w:rsidRPr="00AF1A8F">
            <w:rPr>
              <w:rStyle w:val="Estilo2"/>
            </w:rPr>
            <w:t xml:space="preserve"> &lt;Nombre del Escenario Alterno&gt;:</w:t>
          </w:r>
        </w:sdtContent>
      </w:sdt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770"/>
      </w:tblGrid>
      <w:tr w:rsidR="00C6218C" w:rsidRPr="00137F32" w14:paraId="64D13A5C" w14:textId="77777777" w:rsidTr="00CC483A">
        <w:trPr>
          <w:tblHeader/>
        </w:trPr>
        <w:sdt>
          <w:sdtPr>
            <w:rPr>
              <w:rStyle w:val="Estilo2"/>
            </w:rPr>
            <w:id w:val="3779945"/>
            <w:lock w:val="contentLocked"/>
            <w:placeholder>
              <w:docPart w:val="64A1609DF85C453EB83524915B2587D6"/>
            </w:placeholder>
          </w:sdtPr>
          <w:sdtEndPr>
            <w:rPr>
              <w:rStyle w:val="Estilo2"/>
            </w:rPr>
          </w:sdtEndPr>
          <w:sdtContent>
            <w:tc>
              <w:tcPr>
                <w:tcW w:w="72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BE5F1"/>
              </w:tcPr>
              <w:p w14:paraId="687269BC" w14:textId="77777777" w:rsidR="00C6218C" w:rsidRPr="00137F32" w:rsidRDefault="00C6218C" w:rsidP="00842992">
                <w:pPr>
                  <w:rPr>
                    <w:rFonts w:ascii="Arial Narrow" w:hAnsi="Arial Narrow" w:cs="Arial"/>
                    <w:color w:val="000000"/>
                    <w:sz w:val="18"/>
                    <w:u w:val="single"/>
                  </w:rPr>
                </w:pPr>
                <w:r w:rsidRPr="00100640">
                  <w:rPr>
                    <w:rStyle w:val="Estilo2"/>
                  </w:rPr>
                  <w:t>Paso</w:t>
                </w:r>
              </w:p>
            </w:tc>
          </w:sdtContent>
        </w:sdt>
        <w:sdt>
          <w:sdtPr>
            <w:rPr>
              <w:rStyle w:val="Estilo2"/>
            </w:rPr>
            <w:id w:val="3779946"/>
            <w:lock w:val="contentLocked"/>
            <w:placeholder>
              <w:docPart w:val="64A1609DF85C453EB83524915B2587D6"/>
            </w:placeholder>
          </w:sdtPr>
          <w:sdtEndPr>
            <w:rPr>
              <w:rStyle w:val="Estilo2"/>
            </w:rPr>
          </w:sdtEndPr>
          <w:sdtContent>
            <w:tc>
              <w:tcPr>
                <w:tcW w:w="97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BE5F1"/>
              </w:tcPr>
              <w:p w14:paraId="084F49DC" w14:textId="77777777" w:rsidR="00C6218C" w:rsidRPr="00137F32" w:rsidRDefault="00C6218C" w:rsidP="00842992">
                <w:pPr>
                  <w:rPr>
                    <w:rFonts w:ascii="Arial Narrow" w:hAnsi="Arial Narrow" w:cs="Arial"/>
                    <w:color w:val="000000"/>
                    <w:sz w:val="18"/>
                    <w:u w:val="single"/>
                  </w:rPr>
                </w:pPr>
                <w:r w:rsidRPr="00100640">
                  <w:rPr>
                    <w:rStyle w:val="Estilo2"/>
                  </w:rPr>
                  <w:t>Acción</w:t>
                </w:r>
              </w:p>
            </w:tc>
          </w:sdtContent>
        </w:sdt>
      </w:tr>
      <w:tr w:rsidR="005051F9" w:rsidRPr="00137F32" w14:paraId="1ECA8890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49B8D987" w14:textId="77777777" w:rsidR="005051F9" w:rsidRPr="00137F32" w:rsidRDefault="000924BB" w:rsidP="00AF1A8F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1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</w:tcBorders>
          </w:tcPr>
          <w:p w14:paraId="537DDE6B" w14:textId="77777777" w:rsidR="005051F9" w:rsidRPr="00137F32" w:rsidRDefault="005051F9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FE73EB" w:rsidRPr="00137F32" w14:paraId="5A5976BF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5AE5C00C" w14:textId="77777777" w:rsidR="00FE73EB" w:rsidRPr="00137F32" w:rsidRDefault="00FE73EB" w:rsidP="00AF1A8F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2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</w:tcBorders>
          </w:tcPr>
          <w:p w14:paraId="3B056DFE" w14:textId="77777777" w:rsidR="00FE73EB" w:rsidRPr="00137F32" w:rsidRDefault="00FE73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FE73EB" w:rsidRPr="00137F32" w14:paraId="5512C1B6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352D768C" w14:textId="77777777" w:rsidR="00FE73EB" w:rsidRPr="00137F32" w:rsidRDefault="00FE73EB" w:rsidP="00AF1A8F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3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</w:tcBorders>
          </w:tcPr>
          <w:p w14:paraId="2C29A7AF" w14:textId="77777777" w:rsidR="00FE73EB" w:rsidRPr="00137F32" w:rsidRDefault="00FE73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FE73EB" w:rsidRPr="00137F32" w14:paraId="1EC98C98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4B9E347D" w14:textId="77777777" w:rsidR="00FE73EB" w:rsidRPr="00137F32" w:rsidRDefault="00FE73EB" w:rsidP="00AF1A8F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4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</w:tcBorders>
          </w:tcPr>
          <w:p w14:paraId="0F50834B" w14:textId="77777777" w:rsidR="00FE73EB" w:rsidRPr="00137F32" w:rsidRDefault="00FE73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FE73EB" w:rsidRPr="00137F32" w14:paraId="4200C765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35236D79" w14:textId="77777777" w:rsidR="00FE73EB" w:rsidRPr="00137F32" w:rsidRDefault="00FE73EB" w:rsidP="00AF1A8F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5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</w:tcBorders>
          </w:tcPr>
          <w:p w14:paraId="2B2B9506" w14:textId="77777777" w:rsidR="00FE73EB" w:rsidRPr="00137F32" w:rsidRDefault="00FE73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FE73EB" w:rsidRPr="00137F32" w14:paraId="1B29635B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32EE3AB8" w14:textId="77777777" w:rsidR="00FE73EB" w:rsidRPr="00137F32" w:rsidRDefault="00FE73EB" w:rsidP="00AF1A8F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6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</w:tcBorders>
          </w:tcPr>
          <w:p w14:paraId="784F7431" w14:textId="77777777" w:rsidR="00FE73EB" w:rsidRPr="00137F32" w:rsidRDefault="00FE73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5051F9" w:rsidRPr="00137F32" w14:paraId="272A30B1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1DD54EBC" w14:textId="77777777" w:rsidR="005051F9" w:rsidRPr="00137F32" w:rsidRDefault="005051F9" w:rsidP="00AF1A8F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#</w:t>
            </w:r>
          </w:p>
        </w:tc>
        <w:tc>
          <w:tcPr>
            <w:tcW w:w="9770" w:type="dxa"/>
            <w:tcBorders>
              <w:left w:val="single" w:sz="6" w:space="0" w:color="auto"/>
            </w:tcBorders>
          </w:tcPr>
          <w:p w14:paraId="1B3A5060" w14:textId="77777777" w:rsidR="005051F9" w:rsidRPr="00137F32" w:rsidRDefault="005051F9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</w:tbl>
    <w:p w14:paraId="189ACA86" w14:textId="77777777" w:rsidR="005051F9" w:rsidRPr="00137F32" w:rsidRDefault="005051F9">
      <w:pPr>
        <w:rPr>
          <w:rFonts w:ascii="Arial Narrow" w:hAnsi="Arial Narrow" w:cs="Arial"/>
          <w:color w:val="000000"/>
          <w:sz w:val="18"/>
        </w:rPr>
      </w:pPr>
    </w:p>
    <w:sdt>
      <w:sdtPr>
        <w:rPr>
          <w:rStyle w:val="Estilo2"/>
        </w:rPr>
        <w:id w:val="3779961"/>
        <w:lock w:val="sdtLocked"/>
        <w:placeholder>
          <w:docPart w:val="8E0AD74B4DE94718AAD1E041616E0E02"/>
        </w:placeholder>
      </w:sdtPr>
      <w:sdtEndPr>
        <w:rPr>
          <w:rStyle w:val="Estilo2"/>
        </w:rPr>
      </w:sdtEndPr>
      <w:sdtContent>
        <w:p w14:paraId="05583074" w14:textId="77777777" w:rsidR="005051F9" w:rsidRPr="00137F32" w:rsidRDefault="005051F9">
          <w:pPr>
            <w:rPr>
              <w:rFonts w:ascii="Arial Narrow" w:hAnsi="Arial Narrow" w:cs="Arial"/>
              <w:color w:val="000000"/>
              <w:sz w:val="18"/>
            </w:rPr>
          </w:pPr>
          <w:r w:rsidRPr="00AF1A8F">
            <w:rPr>
              <w:rStyle w:val="Estilo2"/>
            </w:rPr>
            <w:t>Validación VA</w:t>
          </w:r>
          <w:r w:rsidR="007D190B" w:rsidRPr="00AF1A8F">
            <w:rPr>
              <w:rStyle w:val="Estilo2"/>
            </w:rPr>
            <w:t>01</w:t>
          </w:r>
          <w:r w:rsidRPr="00AF1A8F">
            <w:rPr>
              <w:rStyle w:val="Estilo2"/>
            </w:rPr>
            <w:t xml:space="preserve"> &lt;</w:t>
          </w:r>
          <w:r w:rsidR="007D190B" w:rsidRPr="00AF1A8F">
            <w:rPr>
              <w:rStyle w:val="Estilo2"/>
            </w:rPr>
            <w:t>Asignación de clave PLD</w:t>
          </w:r>
          <w:r w:rsidRPr="00AF1A8F">
            <w:rPr>
              <w:rStyle w:val="Estilo2"/>
            </w:rPr>
            <w:t>&gt;:</w:t>
          </w:r>
        </w:p>
      </w:sdtContent>
    </w:sdt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770"/>
      </w:tblGrid>
      <w:tr w:rsidR="00C6218C" w:rsidRPr="00137F32" w14:paraId="05D79F6B" w14:textId="77777777" w:rsidTr="00CC483A">
        <w:trPr>
          <w:tblHeader/>
        </w:trPr>
        <w:sdt>
          <w:sdtPr>
            <w:rPr>
              <w:rStyle w:val="Estilo2"/>
            </w:rPr>
            <w:id w:val="3779947"/>
            <w:lock w:val="contentLocked"/>
            <w:placeholder>
              <w:docPart w:val="48B7A9204C014585A91B50E3F3F69240"/>
            </w:placeholder>
          </w:sdtPr>
          <w:sdtEndPr>
            <w:rPr>
              <w:rStyle w:val="Estilo2"/>
            </w:rPr>
          </w:sdtEndPr>
          <w:sdtContent>
            <w:tc>
              <w:tcPr>
                <w:tcW w:w="72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BE5F1"/>
              </w:tcPr>
              <w:p w14:paraId="23478757" w14:textId="77777777" w:rsidR="00C6218C" w:rsidRPr="00137F32" w:rsidRDefault="00C6218C" w:rsidP="00842992">
                <w:pPr>
                  <w:rPr>
                    <w:rFonts w:ascii="Arial Narrow" w:hAnsi="Arial Narrow" w:cs="Arial"/>
                    <w:color w:val="000000"/>
                    <w:sz w:val="18"/>
                    <w:u w:val="single"/>
                  </w:rPr>
                </w:pPr>
                <w:r w:rsidRPr="00100640">
                  <w:rPr>
                    <w:rStyle w:val="Estilo2"/>
                  </w:rPr>
                  <w:t>Paso</w:t>
                </w:r>
              </w:p>
            </w:tc>
          </w:sdtContent>
        </w:sdt>
        <w:sdt>
          <w:sdtPr>
            <w:rPr>
              <w:rStyle w:val="Estilo2"/>
            </w:rPr>
            <w:id w:val="3779948"/>
            <w:lock w:val="contentLocked"/>
            <w:placeholder>
              <w:docPart w:val="48B7A9204C014585A91B50E3F3F69240"/>
            </w:placeholder>
          </w:sdtPr>
          <w:sdtEndPr>
            <w:rPr>
              <w:rStyle w:val="Estilo2"/>
            </w:rPr>
          </w:sdtEndPr>
          <w:sdtContent>
            <w:tc>
              <w:tcPr>
                <w:tcW w:w="97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BE5F1"/>
              </w:tcPr>
              <w:p w14:paraId="0A1FED19" w14:textId="77777777" w:rsidR="00C6218C" w:rsidRPr="00137F32" w:rsidRDefault="00C6218C" w:rsidP="00842992">
                <w:pPr>
                  <w:rPr>
                    <w:rFonts w:ascii="Arial Narrow" w:hAnsi="Arial Narrow" w:cs="Arial"/>
                    <w:color w:val="000000"/>
                    <w:sz w:val="18"/>
                    <w:u w:val="single"/>
                  </w:rPr>
                </w:pPr>
                <w:r w:rsidRPr="00100640">
                  <w:rPr>
                    <w:rStyle w:val="Estilo2"/>
                  </w:rPr>
                  <w:t>Acción</w:t>
                </w:r>
              </w:p>
            </w:tc>
          </w:sdtContent>
        </w:sdt>
      </w:tr>
      <w:tr w:rsidR="005051F9" w:rsidRPr="00137F32" w14:paraId="1C52B83B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3C0B7C5A" w14:textId="77777777" w:rsidR="005051F9" w:rsidRPr="00137F32" w:rsidRDefault="00573F56" w:rsidP="00AF1A8F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01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</w:tcBorders>
          </w:tcPr>
          <w:p w14:paraId="1FAE502E" w14:textId="77777777" w:rsidR="00835FC4" w:rsidRPr="00741648" w:rsidRDefault="00835FC4" w:rsidP="00511C32">
            <w:pPr>
              <w:pStyle w:val="Prrafodelista"/>
              <w:rPr>
                <w:rFonts w:ascii="Arial Narrow" w:hAnsi="Arial Narrow" w:cs="Arial"/>
                <w:color w:val="000000"/>
                <w:sz w:val="18"/>
                <w:highlight w:val="yellow"/>
              </w:rPr>
            </w:pPr>
          </w:p>
          <w:p w14:paraId="7D46B31F" w14:textId="77777777" w:rsidR="00835FC4" w:rsidRPr="00586C66" w:rsidRDefault="00835FC4" w:rsidP="00586C66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AF1A8F" w:rsidRPr="00137F32" w14:paraId="3A69C1C2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2C726E9A" w14:textId="77777777" w:rsidR="00AF1A8F" w:rsidRPr="00137F32" w:rsidRDefault="00FE73EB" w:rsidP="0084299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02</w:t>
            </w:r>
          </w:p>
        </w:tc>
        <w:tc>
          <w:tcPr>
            <w:tcW w:w="9770" w:type="dxa"/>
            <w:tcBorders>
              <w:left w:val="single" w:sz="6" w:space="0" w:color="auto"/>
            </w:tcBorders>
          </w:tcPr>
          <w:p w14:paraId="3D09C224" w14:textId="77777777" w:rsidR="00AF1A8F" w:rsidRPr="00137F32" w:rsidRDefault="00AF1A8F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FE73EB" w:rsidRPr="00137F32" w14:paraId="0593681F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063B11C9" w14:textId="77777777" w:rsidR="00FE73EB" w:rsidRPr="00137F32" w:rsidRDefault="00FE73EB" w:rsidP="0084299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03</w:t>
            </w:r>
          </w:p>
        </w:tc>
        <w:tc>
          <w:tcPr>
            <w:tcW w:w="9770" w:type="dxa"/>
            <w:tcBorders>
              <w:left w:val="single" w:sz="6" w:space="0" w:color="auto"/>
            </w:tcBorders>
          </w:tcPr>
          <w:p w14:paraId="23260B7C" w14:textId="77777777" w:rsidR="00FE73EB" w:rsidRPr="00137F32" w:rsidRDefault="00FE73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FE73EB" w:rsidRPr="00137F32" w14:paraId="580C996C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030E1919" w14:textId="77777777" w:rsidR="00FE73EB" w:rsidRPr="00137F32" w:rsidRDefault="00FE73EB" w:rsidP="0084299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04</w:t>
            </w:r>
          </w:p>
        </w:tc>
        <w:tc>
          <w:tcPr>
            <w:tcW w:w="9770" w:type="dxa"/>
            <w:tcBorders>
              <w:left w:val="single" w:sz="6" w:space="0" w:color="auto"/>
            </w:tcBorders>
          </w:tcPr>
          <w:p w14:paraId="4EE59186" w14:textId="77777777" w:rsidR="00FE73EB" w:rsidRPr="00137F32" w:rsidRDefault="00FE73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FE73EB" w:rsidRPr="00137F32" w14:paraId="34A363F4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7666A99C" w14:textId="77777777" w:rsidR="00FE73EB" w:rsidRPr="00137F32" w:rsidRDefault="00FE73EB" w:rsidP="0084299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05</w:t>
            </w:r>
          </w:p>
        </w:tc>
        <w:tc>
          <w:tcPr>
            <w:tcW w:w="9770" w:type="dxa"/>
            <w:tcBorders>
              <w:left w:val="single" w:sz="6" w:space="0" w:color="auto"/>
            </w:tcBorders>
          </w:tcPr>
          <w:p w14:paraId="5B85BCA8" w14:textId="77777777" w:rsidR="00FE73EB" w:rsidRPr="00137F32" w:rsidRDefault="00FE73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FE73EB" w:rsidRPr="00137F32" w14:paraId="27E08043" w14:textId="77777777" w:rsidTr="00CC48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7B3E6932" w14:textId="77777777" w:rsidR="00FE73EB" w:rsidRPr="00137F32" w:rsidRDefault="00FE73EB" w:rsidP="0084299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>0</w:t>
            </w:r>
            <w:r w:rsidRPr="00137F32">
              <w:rPr>
                <w:rFonts w:ascii="Arial Narrow" w:hAnsi="Arial Narrow" w:cs="Arial"/>
                <w:color w:val="000000"/>
                <w:sz w:val="18"/>
              </w:rPr>
              <w:t>#</w:t>
            </w:r>
          </w:p>
        </w:tc>
        <w:tc>
          <w:tcPr>
            <w:tcW w:w="9770" w:type="dxa"/>
            <w:tcBorders>
              <w:left w:val="single" w:sz="6" w:space="0" w:color="auto"/>
            </w:tcBorders>
          </w:tcPr>
          <w:p w14:paraId="24569009" w14:textId="77777777" w:rsidR="00FE73EB" w:rsidRPr="00137F32" w:rsidRDefault="00FE73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</w:tbl>
    <w:p w14:paraId="6AA55FC1" w14:textId="77777777" w:rsidR="005051F9" w:rsidRPr="00137F32" w:rsidRDefault="005051F9">
      <w:pPr>
        <w:rPr>
          <w:rFonts w:ascii="Arial Narrow" w:hAnsi="Arial Narrow" w:cs="Arial"/>
          <w:color w:val="000000"/>
          <w:sz w:val="18"/>
        </w:rPr>
      </w:pPr>
    </w:p>
    <w:sdt>
      <w:sdtPr>
        <w:rPr>
          <w:rStyle w:val="Estilo2"/>
        </w:rPr>
        <w:id w:val="3779964"/>
        <w:lock w:val="sdtLocked"/>
        <w:placeholder>
          <w:docPart w:val="8E0AD74B4DE94718AAD1E041616E0E02"/>
        </w:placeholder>
      </w:sdtPr>
      <w:sdtEndPr>
        <w:rPr>
          <w:rStyle w:val="Estilo2"/>
        </w:rPr>
      </w:sdtEndPr>
      <w:sdtContent>
        <w:p w14:paraId="65577203" w14:textId="77777777" w:rsidR="005051F9" w:rsidRPr="00137F32" w:rsidRDefault="005051F9">
          <w:pPr>
            <w:rPr>
              <w:rFonts w:ascii="Arial Narrow" w:hAnsi="Arial Narrow" w:cs="Arial"/>
              <w:i/>
              <w:color w:val="000000"/>
              <w:sz w:val="18"/>
            </w:rPr>
          </w:pPr>
          <w:r w:rsidRPr="00AF1A8F">
            <w:rPr>
              <w:rStyle w:val="Estilo2"/>
            </w:rPr>
            <w:t>Excepción EX# &lt;Nombre de la excepción&gt;:</w:t>
          </w:r>
        </w:p>
      </w:sdtContent>
    </w:sdt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9770"/>
      </w:tblGrid>
      <w:tr w:rsidR="00C6218C" w:rsidRPr="00137F32" w14:paraId="2257F77C" w14:textId="77777777" w:rsidTr="00C6218C">
        <w:trPr>
          <w:tblHeader/>
        </w:trPr>
        <w:sdt>
          <w:sdtPr>
            <w:rPr>
              <w:rStyle w:val="Estilo2"/>
            </w:rPr>
            <w:id w:val="3779949"/>
            <w:lock w:val="contentLocked"/>
            <w:placeholder>
              <w:docPart w:val="23833B14311544A78278AC8C3140CD22"/>
            </w:placeholder>
          </w:sdtPr>
          <w:sdtEndPr>
            <w:rPr>
              <w:rStyle w:val="Estilo2"/>
            </w:rPr>
          </w:sdtEndPr>
          <w:sdtContent>
            <w:tc>
              <w:tcPr>
                <w:tcW w:w="72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BE5F1"/>
              </w:tcPr>
              <w:p w14:paraId="66BDC371" w14:textId="77777777" w:rsidR="00C6218C" w:rsidRPr="00137F32" w:rsidRDefault="00C6218C" w:rsidP="00842992">
                <w:pPr>
                  <w:rPr>
                    <w:rFonts w:ascii="Arial Narrow" w:hAnsi="Arial Narrow" w:cs="Arial"/>
                    <w:color w:val="000000"/>
                    <w:sz w:val="18"/>
                    <w:u w:val="single"/>
                  </w:rPr>
                </w:pPr>
                <w:r w:rsidRPr="00100640">
                  <w:rPr>
                    <w:rStyle w:val="Estilo2"/>
                  </w:rPr>
                  <w:t>Paso</w:t>
                </w:r>
              </w:p>
            </w:tc>
          </w:sdtContent>
        </w:sdt>
        <w:sdt>
          <w:sdtPr>
            <w:rPr>
              <w:rStyle w:val="Estilo2"/>
            </w:rPr>
            <w:id w:val="3779950"/>
            <w:lock w:val="contentLocked"/>
            <w:placeholder>
              <w:docPart w:val="23833B14311544A78278AC8C3140CD22"/>
            </w:placeholder>
          </w:sdtPr>
          <w:sdtEndPr>
            <w:rPr>
              <w:rStyle w:val="Estilo2"/>
            </w:rPr>
          </w:sdtEndPr>
          <w:sdtContent>
            <w:tc>
              <w:tcPr>
                <w:tcW w:w="9770" w:type="dxa"/>
                <w:tcBorders>
                  <w:top w:val="single" w:sz="6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DBE5F1"/>
              </w:tcPr>
              <w:p w14:paraId="18FFA48A" w14:textId="77777777" w:rsidR="00C6218C" w:rsidRPr="00137F32" w:rsidRDefault="00C6218C" w:rsidP="00842992">
                <w:pPr>
                  <w:rPr>
                    <w:rFonts w:ascii="Arial Narrow" w:hAnsi="Arial Narrow" w:cs="Arial"/>
                    <w:color w:val="000000"/>
                    <w:sz w:val="18"/>
                    <w:u w:val="single"/>
                  </w:rPr>
                </w:pPr>
                <w:r w:rsidRPr="00100640">
                  <w:rPr>
                    <w:rStyle w:val="Estilo2"/>
                  </w:rPr>
                  <w:t>Acción</w:t>
                </w:r>
              </w:p>
            </w:tc>
          </w:sdtContent>
        </w:sdt>
      </w:tr>
      <w:tr w:rsidR="005051F9" w:rsidRPr="00137F32" w14:paraId="4BCEBCB7" w14:textId="77777777" w:rsidTr="00C6218C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23BE101D" w14:textId="77777777" w:rsidR="005051F9" w:rsidRPr="00137F32" w:rsidRDefault="005051F9" w:rsidP="00AF1A8F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#</w:t>
            </w:r>
          </w:p>
        </w:tc>
        <w:tc>
          <w:tcPr>
            <w:tcW w:w="9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E7A0" w14:textId="77777777" w:rsidR="005051F9" w:rsidRPr="00137F32" w:rsidRDefault="005051F9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5051F9" w:rsidRPr="00137F32" w14:paraId="6D0B8857" w14:textId="77777777" w:rsidTr="00C6218C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552A9F48" w14:textId="77777777" w:rsidR="005051F9" w:rsidRPr="00137F32" w:rsidRDefault="005051F9" w:rsidP="00AF1A8F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#</w:t>
            </w:r>
          </w:p>
        </w:tc>
        <w:tc>
          <w:tcPr>
            <w:tcW w:w="9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6F16" w14:textId="77777777" w:rsidR="005051F9" w:rsidRPr="00137F32" w:rsidRDefault="005051F9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</w:tbl>
    <w:p w14:paraId="6E7A5A47" w14:textId="77777777" w:rsidR="005051F9" w:rsidRPr="00137F32" w:rsidRDefault="005051F9">
      <w:pPr>
        <w:rPr>
          <w:rFonts w:ascii="Arial Narrow" w:hAnsi="Arial Narrow" w:cs="Arial"/>
          <w:color w:val="000000"/>
          <w:sz w:val="18"/>
        </w:rPr>
      </w:pPr>
    </w:p>
    <w:p w14:paraId="66E64C8D" w14:textId="77777777" w:rsidR="006107EE" w:rsidRPr="00137F32" w:rsidRDefault="006107EE">
      <w:pPr>
        <w:rPr>
          <w:rFonts w:ascii="Arial Narrow" w:hAnsi="Arial Narrow" w:cs="Arial"/>
          <w:color w:val="000000"/>
          <w:sz w:val="18"/>
        </w:rPr>
      </w:pPr>
    </w:p>
    <w:p w14:paraId="2C13B9AE" w14:textId="77777777" w:rsidR="005051F9" w:rsidRPr="00137F32" w:rsidRDefault="007F0BD5">
      <w:pPr>
        <w:rPr>
          <w:rFonts w:ascii="Arial Narrow" w:hAnsi="Arial Narrow" w:cs="Arial"/>
          <w:i/>
          <w:color w:val="000000"/>
          <w:sz w:val="18"/>
        </w:rPr>
      </w:pPr>
      <w:sdt>
        <w:sdtPr>
          <w:rPr>
            <w:rStyle w:val="Estilo2"/>
          </w:rPr>
          <w:id w:val="3779960"/>
          <w:lock w:val="sdtContentLocked"/>
          <w:placeholder>
            <w:docPart w:val="8E0AD74B4DE94718AAD1E041616E0E02"/>
          </w:placeholder>
        </w:sdtPr>
        <w:sdtEndPr>
          <w:rPr>
            <w:rStyle w:val="Estilo2"/>
          </w:rPr>
        </w:sdtEndPr>
        <w:sdtContent>
          <w:r w:rsidR="005051F9" w:rsidRPr="00AF1A8F">
            <w:rPr>
              <w:rStyle w:val="Estilo2"/>
            </w:rPr>
            <w:t>REGLAS DE NEGOCIO</w:t>
          </w:r>
        </w:sdtContent>
      </w:sdt>
      <w:r w:rsidR="005051F9" w:rsidRPr="00137F32">
        <w:rPr>
          <w:rFonts w:ascii="Arial Narrow" w:hAnsi="Arial Narrow" w:cs="Arial"/>
          <w:color w:val="000000"/>
          <w:sz w:val="18"/>
        </w:rPr>
        <w:t>:</w:t>
      </w:r>
    </w:p>
    <w:p w14:paraId="0BC716BD" w14:textId="77777777" w:rsidR="005051F9" w:rsidRPr="00137F32" w:rsidRDefault="005051F9">
      <w:pPr>
        <w:rPr>
          <w:rFonts w:ascii="Arial Narrow" w:hAnsi="Arial Narrow" w:cs="Arial"/>
          <w:color w:val="000000"/>
          <w:sz w:val="18"/>
        </w:rPr>
      </w:pPr>
    </w:p>
    <w:p w14:paraId="6FC011EC" w14:textId="77777777" w:rsidR="00FE6F89" w:rsidRPr="00FE73EB" w:rsidRDefault="00FE6F89" w:rsidP="00FE6F89">
      <w:pPr>
        <w:rPr>
          <w:rFonts w:cs="Arial"/>
          <w:b/>
          <w:color w:val="000000"/>
        </w:rPr>
      </w:pPr>
      <w:r w:rsidRPr="00FE73EB">
        <w:rPr>
          <w:rFonts w:cs="Arial"/>
          <w:b/>
          <w:color w:val="000000"/>
        </w:rPr>
        <w:t>Descripción General</w:t>
      </w:r>
    </w:p>
    <w:p w14:paraId="367C6C97" w14:textId="77777777" w:rsidR="00FE6F89" w:rsidRPr="00137F32" w:rsidRDefault="00FE6F89" w:rsidP="00FE6F89">
      <w:pPr>
        <w:rPr>
          <w:rFonts w:ascii="Arial Narrow" w:hAnsi="Arial Narrow" w:cs="Arial"/>
          <w:color w:val="000000"/>
          <w:sz w:val="18"/>
        </w:rPr>
      </w:pPr>
    </w:p>
    <w:p w14:paraId="5E5EBF62" w14:textId="77777777" w:rsidR="00FE6F89" w:rsidRDefault="00FE6F89" w:rsidP="00FE6F89">
      <w:pPr>
        <w:rPr>
          <w:rFonts w:ascii="Arial Narrow" w:hAnsi="Arial Narrow" w:cs="Arial"/>
          <w:color w:val="000000"/>
          <w:sz w:val="18"/>
        </w:rPr>
      </w:pPr>
    </w:p>
    <w:p w14:paraId="73E10D55" w14:textId="77777777" w:rsidR="00FE73EB" w:rsidRDefault="00FE73EB" w:rsidP="00FE6F89">
      <w:pPr>
        <w:rPr>
          <w:rFonts w:ascii="Arial Narrow" w:hAnsi="Arial Narrow" w:cs="Arial"/>
          <w:color w:val="000000"/>
          <w:sz w:val="18"/>
        </w:rPr>
      </w:pPr>
    </w:p>
    <w:p w14:paraId="1BC963F3" w14:textId="77777777" w:rsidR="00FE73EB" w:rsidRDefault="00FE73EB" w:rsidP="00FE6F89">
      <w:pPr>
        <w:rPr>
          <w:rFonts w:ascii="Arial Narrow" w:hAnsi="Arial Narrow" w:cs="Arial"/>
          <w:color w:val="000000"/>
          <w:sz w:val="18"/>
        </w:rPr>
      </w:pPr>
    </w:p>
    <w:p w14:paraId="180C34AD" w14:textId="77777777" w:rsidR="005051F9" w:rsidRPr="00FE73EB" w:rsidRDefault="005051F9">
      <w:pPr>
        <w:rPr>
          <w:rFonts w:cs="Arial"/>
          <w:color w:val="000000"/>
        </w:rPr>
      </w:pPr>
      <w:bookmarkStart w:id="6" w:name="RN1"/>
      <w:r w:rsidRPr="00D703CE">
        <w:rPr>
          <w:rFonts w:cs="Arial"/>
          <w:b/>
        </w:rPr>
        <w:t>Regla de Negocio RN1 &lt;Nombre de la regla de negocio&gt;</w:t>
      </w:r>
    </w:p>
    <w:bookmarkEnd w:id="6"/>
    <w:p w14:paraId="274D8AB2" w14:textId="77777777" w:rsidR="00FE73EB" w:rsidRDefault="00FE73EB">
      <w:pPr>
        <w:rPr>
          <w:rFonts w:cs="Arial"/>
          <w:color w:val="000000"/>
        </w:rPr>
      </w:pPr>
    </w:p>
    <w:p w14:paraId="64CE8AD4" w14:textId="77777777" w:rsidR="005051F9" w:rsidRPr="00FE73EB" w:rsidRDefault="005051F9">
      <w:pPr>
        <w:rPr>
          <w:rFonts w:cs="Arial"/>
          <w:color w:val="000000"/>
        </w:rPr>
      </w:pPr>
      <w:r w:rsidRPr="00FE73EB">
        <w:rPr>
          <w:rFonts w:cs="Arial"/>
          <w:color w:val="000000"/>
        </w:rPr>
        <w:t>Descripción Detallada</w:t>
      </w:r>
    </w:p>
    <w:p w14:paraId="62B0E1BF" w14:textId="77777777" w:rsidR="005051F9" w:rsidRDefault="005051F9">
      <w:pPr>
        <w:rPr>
          <w:rFonts w:ascii="Arial Narrow" w:hAnsi="Arial Narrow" w:cs="Arial"/>
          <w:color w:val="000000"/>
          <w:sz w:val="18"/>
        </w:rPr>
      </w:pPr>
    </w:p>
    <w:p w14:paraId="36D14A75" w14:textId="77777777" w:rsidR="008E1A1D" w:rsidRDefault="008E1A1D">
      <w:pPr>
        <w:rPr>
          <w:rFonts w:ascii="Arial Narrow" w:hAnsi="Arial Narrow" w:cs="Arial"/>
          <w:color w:val="000000"/>
          <w:sz w:val="18"/>
        </w:rPr>
      </w:pPr>
    </w:p>
    <w:p w14:paraId="16223DD4" w14:textId="77777777" w:rsidR="00FE73EB" w:rsidRDefault="00FE73EB">
      <w:pPr>
        <w:rPr>
          <w:rFonts w:ascii="Arial Narrow" w:hAnsi="Arial Narrow" w:cs="Arial"/>
          <w:color w:val="000000"/>
          <w:sz w:val="18"/>
        </w:rPr>
      </w:pPr>
    </w:p>
    <w:p w14:paraId="3AAAA0E5" w14:textId="77777777" w:rsidR="00FE73EB" w:rsidRDefault="00FE73EB">
      <w:pPr>
        <w:rPr>
          <w:rFonts w:ascii="Arial Narrow" w:hAnsi="Arial Narrow" w:cs="Arial"/>
          <w:color w:val="000000"/>
          <w:sz w:val="18"/>
        </w:rPr>
      </w:pPr>
    </w:p>
    <w:p w14:paraId="3EEB317B" w14:textId="77777777" w:rsidR="00FE73EB" w:rsidRDefault="00FE73EB">
      <w:pPr>
        <w:rPr>
          <w:rFonts w:ascii="Arial Narrow" w:hAnsi="Arial Narrow" w:cs="Arial"/>
          <w:color w:val="000000"/>
          <w:sz w:val="18"/>
        </w:rPr>
      </w:pPr>
    </w:p>
    <w:p w14:paraId="5FD60FAD" w14:textId="77777777" w:rsidR="00FE73EB" w:rsidRDefault="00FE73EB">
      <w:pPr>
        <w:rPr>
          <w:rFonts w:ascii="Arial Narrow" w:hAnsi="Arial Narrow" w:cs="Arial"/>
          <w:color w:val="000000"/>
          <w:sz w:val="18"/>
        </w:rPr>
      </w:pPr>
    </w:p>
    <w:p w14:paraId="32245171" w14:textId="77777777" w:rsidR="00FE73EB" w:rsidRDefault="00FE73EB">
      <w:pPr>
        <w:rPr>
          <w:rFonts w:ascii="Arial Narrow" w:hAnsi="Arial Narrow" w:cs="Arial"/>
          <w:color w:val="000000"/>
          <w:sz w:val="18"/>
        </w:rPr>
      </w:pPr>
    </w:p>
    <w:p w14:paraId="36551D9D" w14:textId="77777777" w:rsidR="00FE73EB" w:rsidRDefault="00FE73EB">
      <w:pPr>
        <w:rPr>
          <w:rFonts w:ascii="Arial Narrow" w:hAnsi="Arial Narrow" w:cs="Arial"/>
          <w:color w:val="000000"/>
          <w:sz w:val="18"/>
        </w:rPr>
      </w:pPr>
    </w:p>
    <w:p w14:paraId="7A5DE766" w14:textId="77777777" w:rsidR="00C6218C" w:rsidRDefault="00C6218C">
      <w:pPr>
        <w:rPr>
          <w:rFonts w:ascii="Arial Narrow" w:hAnsi="Arial Narrow" w:cs="Arial"/>
          <w:color w:val="000000"/>
          <w:sz w:val="18"/>
        </w:rPr>
      </w:pPr>
    </w:p>
    <w:p w14:paraId="7F832C50" w14:textId="77777777" w:rsidR="00A16147" w:rsidRPr="00137F32" w:rsidRDefault="00A16147" w:rsidP="00A16147">
      <w:pPr>
        <w:rPr>
          <w:rFonts w:ascii="Arial Narrow" w:hAnsi="Arial Narrow" w:cs="Arial"/>
          <w:color w:val="000000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0"/>
      </w:tblGrid>
      <w:tr w:rsidR="005051F9" w:rsidRPr="00137F32" w14:paraId="6F86563A" w14:textId="77777777" w:rsidTr="00B84FEB">
        <w:tc>
          <w:tcPr>
            <w:tcW w:w="10490" w:type="dxa"/>
            <w:shd w:val="clear" w:color="auto" w:fill="DBE5F1"/>
          </w:tcPr>
          <w:sdt>
            <w:sdtPr>
              <w:rPr>
                <w:rStyle w:val="Estilo2"/>
              </w:rPr>
              <w:id w:val="3779951"/>
              <w:lock w:val="sdtContentLocked"/>
              <w:placeholder>
                <w:docPart w:val="8E0AD74B4DE94718AAD1E041616E0E02"/>
              </w:placeholder>
            </w:sdtPr>
            <w:sdtEndPr>
              <w:rPr>
                <w:rStyle w:val="Estilo2"/>
              </w:rPr>
            </w:sdtEndPr>
            <w:sdtContent>
              <w:p w14:paraId="6647E76E" w14:textId="77777777" w:rsidR="005051F9" w:rsidRPr="00137F32" w:rsidRDefault="005051F9">
                <w:pPr>
                  <w:rPr>
                    <w:rFonts w:ascii="Arial Narrow" w:hAnsi="Arial Narrow" w:cs="Arial"/>
                    <w:color w:val="000000"/>
                    <w:sz w:val="18"/>
                  </w:rPr>
                </w:pPr>
                <w:r w:rsidRPr="00FE73EB">
                  <w:rPr>
                    <w:rStyle w:val="Estilo2"/>
                    <w:sz w:val="22"/>
                  </w:rPr>
                  <w:t>Mensajes de Error</w:t>
                </w:r>
              </w:p>
            </w:sdtContent>
          </w:sdt>
        </w:tc>
      </w:tr>
      <w:tr w:rsidR="00B84FEB" w:rsidRPr="00137F32" w14:paraId="10B21390" w14:textId="77777777" w:rsidTr="00B84FEB">
        <w:tc>
          <w:tcPr>
            <w:tcW w:w="10490" w:type="dxa"/>
            <w:shd w:val="clear" w:color="auto" w:fill="FFFFFF"/>
            <w:vAlign w:val="center"/>
          </w:tcPr>
          <w:p w14:paraId="0FA6E529" w14:textId="77777777" w:rsidR="00B84FEB" w:rsidRPr="00137F32" w:rsidRDefault="00B84FEB" w:rsidP="00B84F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B84FEB" w:rsidRPr="00137F32" w14:paraId="50D24C98" w14:textId="77777777" w:rsidTr="00B84FEB">
        <w:tc>
          <w:tcPr>
            <w:tcW w:w="10490" w:type="dxa"/>
            <w:shd w:val="clear" w:color="auto" w:fill="FFFFFF"/>
            <w:vAlign w:val="center"/>
          </w:tcPr>
          <w:p w14:paraId="1AA54199" w14:textId="77777777" w:rsidR="00B84FEB" w:rsidRPr="00137F32" w:rsidRDefault="00B84FEB" w:rsidP="00B84F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B84FEB" w:rsidRPr="00137F32" w14:paraId="2C459871" w14:textId="77777777" w:rsidTr="00B84FEB">
        <w:tc>
          <w:tcPr>
            <w:tcW w:w="10490" w:type="dxa"/>
            <w:shd w:val="clear" w:color="auto" w:fill="FFFFFF"/>
            <w:vAlign w:val="center"/>
          </w:tcPr>
          <w:p w14:paraId="2ED13E09" w14:textId="77777777" w:rsidR="00B84FEB" w:rsidRPr="00137F32" w:rsidRDefault="00B84FEB" w:rsidP="00B84F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B84FEB" w:rsidRPr="00137F32" w14:paraId="6A343787" w14:textId="77777777" w:rsidTr="00B84FEB">
        <w:tc>
          <w:tcPr>
            <w:tcW w:w="10490" w:type="dxa"/>
            <w:shd w:val="clear" w:color="auto" w:fill="FFFFFF"/>
            <w:vAlign w:val="center"/>
          </w:tcPr>
          <w:p w14:paraId="04F5F13C" w14:textId="77777777" w:rsidR="00B84FEB" w:rsidRPr="00137F32" w:rsidRDefault="00B84FEB" w:rsidP="00B84FE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</w:tbl>
    <w:p w14:paraId="704320BD" w14:textId="77777777" w:rsidR="005051F9" w:rsidRDefault="005051F9">
      <w:pPr>
        <w:rPr>
          <w:rFonts w:ascii="Arial Narrow" w:hAnsi="Arial Narrow" w:cs="Arial"/>
          <w:color w:val="000000"/>
          <w:sz w:val="18"/>
        </w:rPr>
      </w:pPr>
    </w:p>
    <w:p w14:paraId="5A4BE5AC" w14:textId="77777777" w:rsidR="00FE73EB" w:rsidRDefault="00FE73EB">
      <w:pPr>
        <w:rPr>
          <w:rFonts w:ascii="Arial Narrow" w:hAnsi="Arial Narrow" w:cs="Arial"/>
          <w:color w:val="000000"/>
          <w:sz w:val="18"/>
        </w:rPr>
      </w:pPr>
    </w:p>
    <w:p w14:paraId="2CB6F0CB" w14:textId="77777777" w:rsidR="00FE73EB" w:rsidRDefault="00FE73EB">
      <w:pPr>
        <w:rPr>
          <w:rFonts w:ascii="Arial Narrow" w:hAnsi="Arial Narrow" w:cs="Arial"/>
          <w:color w:val="000000"/>
          <w:sz w:val="18"/>
        </w:rPr>
      </w:pPr>
    </w:p>
    <w:p w14:paraId="01407883" w14:textId="77777777" w:rsidR="00FE73EB" w:rsidRPr="00137F32" w:rsidRDefault="00FE73EB">
      <w:pPr>
        <w:rPr>
          <w:rFonts w:ascii="Arial Narrow" w:hAnsi="Arial Narrow" w:cs="Arial"/>
          <w:color w:val="000000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7513"/>
      </w:tblGrid>
      <w:tr w:rsidR="00137F32" w:rsidRPr="00137F32" w14:paraId="2B8EFAF1" w14:textId="77777777" w:rsidTr="00137F32">
        <w:trPr>
          <w:trHeight w:val="337"/>
        </w:trPr>
        <w:sdt>
          <w:sdtPr>
            <w:rPr>
              <w:rStyle w:val="Estilo2"/>
            </w:rPr>
            <w:id w:val="3779952"/>
            <w:lock w:val="sdtContentLocked"/>
            <w:placeholder>
              <w:docPart w:val="8E0AD74B4DE94718AAD1E041616E0E02"/>
            </w:placeholder>
          </w:sdtPr>
          <w:sdtEndPr>
            <w:rPr>
              <w:rStyle w:val="Estilo2"/>
            </w:rPr>
          </w:sdtEndPr>
          <w:sdtContent>
            <w:tc>
              <w:tcPr>
                <w:tcW w:w="2977" w:type="dxa"/>
                <w:shd w:val="clear" w:color="auto" w:fill="DBE5F1"/>
                <w:vAlign w:val="center"/>
              </w:tcPr>
              <w:p w14:paraId="215BE81F" w14:textId="77777777" w:rsidR="00137F32" w:rsidRPr="00137F32" w:rsidRDefault="00137F32" w:rsidP="000F6D2E">
                <w:pPr>
                  <w:rPr>
                    <w:rFonts w:ascii="Arial Narrow" w:hAnsi="Arial Narrow" w:cs="Arial"/>
                    <w:color w:val="000000"/>
                    <w:sz w:val="18"/>
                  </w:rPr>
                </w:pPr>
                <w:r w:rsidRPr="00C6218C">
                  <w:rPr>
                    <w:rStyle w:val="Estilo2"/>
                  </w:rPr>
                  <w:t>R</w:t>
                </w:r>
                <w:r w:rsidR="000F6D2E">
                  <w:rPr>
                    <w:rStyle w:val="Estilo2"/>
                  </w:rPr>
                  <w:t>equerimientos No Funcionales</w:t>
                </w:r>
              </w:p>
            </w:tc>
          </w:sdtContent>
        </w:sdt>
        <w:tc>
          <w:tcPr>
            <w:tcW w:w="7513" w:type="dxa"/>
            <w:shd w:val="clear" w:color="auto" w:fill="FFFFFF"/>
            <w:vAlign w:val="center"/>
          </w:tcPr>
          <w:p w14:paraId="5DE4BF62" w14:textId="77777777" w:rsidR="00137F32" w:rsidRPr="00137F32" w:rsidRDefault="00137F32" w:rsidP="00137F3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137F32" w:rsidRPr="00137F32" w14:paraId="7B24F5FC" w14:textId="77777777" w:rsidTr="00137F32">
        <w:trPr>
          <w:trHeight w:val="383"/>
        </w:trPr>
        <w:tc>
          <w:tcPr>
            <w:tcW w:w="2977" w:type="dxa"/>
            <w:shd w:val="clear" w:color="auto" w:fill="DBE5F1"/>
            <w:vAlign w:val="center"/>
          </w:tcPr>
          <w:sdt>
            <w:sdtPr>
              <w:rPr>
                <w:rStyle w:val="Estilo2"/>
              </w:rPr>
              <w:id w:val="3779953"/>
              <w:lock w:val="sdtLocked"/>
              <w:placeholder>
                <w:docPart w:val="8E0AD74B4DE94718AAD1E041616E0E02"/>
              </w:placeholder>
            </w:sdtPr>
            <w:sdtEndPr>
              <w:rPr>
                <w:rStyle w:val="Estilo2"/>
              </w:rPr>
            </w:sdtEndPr>
            <w:sdtContent>
              <w:p w14:paraId="273DB3BD" w14:textId="77777777" w:rsidR="00137F32" w:rsidRPr="00137F32" w:rsidRDefault="00137F32" w:rsidP="000F6D2E">
                <w:pPr>
                  <w:rPr>
                    <w:rFonts w:ascii="Arial Narrow" w:hAnsi="Arial Narrow" w:cs="Arial"/>
                    <w:color w:val="000000"/>
                    <w:sz w:val="18"/>
                  </w:rPr>
                </w:pPr>
                <w:r w:rsidRPr="00C6218C">
                  <w:rPr>
                    <w:rStyle w:val="Estilo2"/>
                  </w:rPr>
                  <w:t>N</w:t>
                </w:r>
                <w:r w:rsidR="000F6D2E">
                  <w:rPr>
                    <w:rStyle w:val="Estilo2"/>
                  </w:rPr>
                  <w:t>otas para Implementación</w:t>
                </w:r>
              </w:p>
            </w:sdtContent>
          </w:sdt>
        </w:tc>
        <w:tc>
          <w:tcPr>
            <w:tcW w:w="7513" w:type="dxa"/>
            <w:shd w:val="clear" w:color="auto" w:fill="FFFFFF"/>
            <w:vAlign w:val="center"/>
          </w:tcPr>
          <w:p w14:paraId="05251861" w14:textId="77777777" w:rsidR="00137F32" w:rsidRPr="00137F32" w:rsidRDefault="00137F32" w:rsidP="00137F3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</w:tbl>
    <w:p w14:paraId="53FDBFF4" w14:textId="77777777" w:rsidR="00FE73EB" w:rsidRDefault="005051F9">
      <w:pPr>
        <w:rPr>
          <w:rFonts w:ascii="Arial Narrow" w:hAnsi="Arial Narrow" w:cs="Arial"/>
          <w:color w:val="000000"/>
          <w:sz w:val="18"/>
        </w:rPr>
      </w:pPr>
      <w:r w:rsidRPr="00137F32">
        <w:rPr>
          <w:rFonts w:ascii="Arial Narrow" w:hAnsi="Arial Narrow" w:cs="Arial"/>
          <w:color w:val="000000"/>
          <w:sz w:val="18"/>
        </w:rPr>
        <w:t> </w:t>
      </w:r>
    </w:p>
    <w:p w14:paraId="014A7045" w14:textId="6FF45543" w:rsidR="005051F9" w:rsidRPr="00137F32" w:rsidRDefault="00FE73EB">
      <w:pPr>
        <w:rPr>
          <w:rFonts w:ascii="Arial Narrow" w:hAnsi="Arial Narrow" w:cs="Arial"/>
          <w:color w:val="000000"/>
          <w:sz w:val="18"/>
        </w:rPr>
      </w:pPr>
      <w:r>
        <w:rPr>
          <w:rFonts w:ascii="Arial Narrow" w:hAnsi="Arial Narrow" w:cs="Arial"/>
          <w:color w:val="000000"/>
          <w:sz w:val="18"/>
        </w:rPr>
        <w:br w:type="page"/>
      </w:r>
      <w:sdt>
        <w:sdtPr>
          <w:rPr>
            <w:rStyle w:val="Estilo2"/>
          </w:rPr>
          <w:id w:val="3779957"/>
          <w:lock w:val="sdtContentLocked"/>
          <w:placeholder>
            <w:docPart w:val="8E0AD74B4DE94718AAD1E041616E0E02"/>
          </w:placeholder>
        </w:sdtPr>
        <w:sdtEndPr>
          <w:rPr>
            <w:rStyle w:val="Estilo2"/>
          </w:rPr>
        </w:sdtEndPr>
        <w:sdtContent>
          <w:r w:rsidR="005051F9" w:rsidRPr="00AF1A8F">
            <w:rPr>
              <w:rStyle w:val="Estilo2"/>
            </w:rPr>
            <w:t>COMPONENTES</w:t>
          </w:r>
        </w:sdtContent>
      </w:sdt>
      <w:r w:rsidR="005051F9" w:rsidRPr="00CC483A">
        <w:rPr>
          <w:rFonts w:ascii="Arial Narrow" w:hAnsi="Arial Narrow" w:cs="Arial"/>
          <w:color w:val="000000"/>
          <w:sz w:val="18"/>
          <w:bdr w:val="single" w:sz="6" w:space="0" w:color="auto"/>
        </w:rPr>
        <w:t xml:space="preserve"> </w:t>
      </w:r>
      <w:r w:rsidR="005051F9" w:rsidRPr="00FE73EB">
        <w:rPr>
          <w:rFonts w:ascii="Arial Narrow" w:hAnsi="Arial Narrow" w:cs="Arial"/>
          <w:color w:val="000000"/>
        </w:rPr>
        <w:t>(Elementos Asociados).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387"/>
      </w:tblGrid>
      <w:tr w:rsidR="005051F9" w:rsidRPr="00137F32" w14:paraId="6358381C" w14:textId="77777777" w:rsidTr="00674DD8">
        <w:trPr>
          <w:trHeight w:val="165"/>
        </w:trPr>
        <w:tc>
          <w:tcPr>
            <w:tcW w:w="10490" w:type="dxa"/>
            <w:gridSpan w:val="2"/>
            <w:shd w:val="clear" w:color="auto" w:fill="DBE5F1"/>
            <w:vAlign w:val="center"/>
          </w:tcPr>
          <w:sdt>
            <w:sdtPr>
              <w:rPr>
                <w:rStyle w:val="Estilo2"/>
              </w:rPr>
              <w:id w:val="3779954"/>
              <w:lock w:val="sdtContentLocked"/>
              <w:placeholder>
                <w:docPart w:val="8E0AD74B4DE94718AAD1E041616E0E02"/>
              </w:placeholder>
            </w:sdtPr>
            <w:sdtEndPr>
              <w:rPr>
                <w:rStyle w:val="Estilo2"/>
              </w:rPr>
            </w:sdtEndPr>
            <w:sdtContent>
              <w:p w14:paraId="1FC1A80A" w14:textId="77777777" w:rsidR="005051F9" w:rsidRPr="00137F32" w:rsidRDefault="005051F9" w:rsidP="00674DD8">
                <w:pPr>
                  <w:jc w:val="center"/>
                  <w:rPr>
                    <w:rFonts w:ascii="Arial Narrow" w:hAnsi="Arial Narrow" w:cs="Arial"/>
                    <w:color w:val="000000"/>
                    <w:sz w:val="18"/>
                  </w:rPr>
                </w:pPr>
                <w:r w:rsidRPr="00C6218C">
                  <w:rPr>
                    <w:rStyle w:val="Estilo2"/>
                  </w:rPr>
                  <w:t>Pantallas, reportes o archivos de salida asociados</w:t>
                </w:r>
              </w:p>
            </w:sdtContent>
          </w:sdt>
        </w:tc>
      </w:tr>
      <w:tr w:rsidR="005051F9" w:rsidRPr="00137F32" w14:paraId="5872C951" w14:textId="77777777" w:rsidTr="00674DD8">
        <w:trPr>
          <w:trHeight w:val="165"/>
        </w:trPr>
        <w:tc>
          <w:tcPr>
            <w:tcW w:w="5103" w:type="dxa"/>
            <w:shd w:val="clear" w:color="auto" w:fill="DBE5F1"/>
            <w:vAlign w:val="center"/>
          </w:tcPr>
          <w:sdt>
            <w:sdtPr>
              <w:rPr>
                <w:rStyle w:val="Estilo2"/>
              </w:rPr>
              <w:id w:val="3779955"/>
              <w:lock w:val="sdtContentLocked"/>
              <w:placeholder>
                <w:docPart w:val="8E0AD74B4DE94718AAD1E041616E0E02"/>
              </w:placeholder>
            </w:sdtPr>
            <w:sdtEndPr>
              <w:rPr>
                <w:rStyle w:val="Estilo2"/>
              </w:rPr>
            </w:sdtEndPr>
            <w:sdtContent>
              <w:p w14:paraId="4A6D8385" w14:textId="77777777" w:rsidR="005051F9" w:rsidRPr="00137F32" w:rsidRDefault="005051F9" w:rsidP="00674DD8">
                <w:pPr>
                  <w:jc w:val="center"/>
                  <w:rPr>
                    <w:rFonts w:ascii="Arial Narrow" w:hAnsi="Arial Narrow" w:cs="Arial"/>
                    <w:color w:val="000000"/>
                    <w:sz w:val="18"/>
                  </w:rPr>
                </w:pPr>
                <w:r w:rsidRPr="00C6218C">
                  <w:rPr>
                    <w:rStyle w:val="Estilo2"/>
                  </w:rPr>
                  <w:t>Clave</w:t>
                </w:r>
              </w:p>
            </w:sdtContent>
          </w:sdt>
        </w:tc>
        <w:tc>
          <w:tcPr>
            <w:tcW w:w="5387" w:type="dxa"/>
            <w:shd w:val="clear" w:color="auto" w:fill="DBE5F1"/>
            <w:vAlign w:val="center"/>
          </w:tcPr>
          <w:sdt>
            <w:sdtPr>
              <w:rPr>
                <w:rStyle w:val="Estilo2"/>
              </w:rPr>
              <w:id w:val="3779956"/>
              <w:lock w:val="sdtContentLocked"/>
              <w:placeholder>
                <w:docPart w:val="8E0AD74B4DE94718AAD1E041616E0E02"/>
              </w:placeholder>
            </w:sdtPr>
            <w:sdtEndPr>
              <w:rPr>
                <w:rStyle w:val="Estilo2"/>
              </w:rPr>
            </w:sdtEndPr>
            <w:sdtContent>
              <w:p w14:paraId="665B5257" w14:textId="77777777" w:rsidR="005051F9" w:rsidRPr="00137F32" w:rsidRDefault="005051F9" w:rsidP="00674DD8">
                <w:pPr>
                  <w:jc w:val="center"/>
                  <w:rPr>
                    <w:rFonts w:ascii="Arial Narrow" w:hAnsi="Arial Narrow" w:cs="Arial"/>
                    <w:color w:val="000000"/>
                    <w:sz w:val="18"/>
                  </w:rPr>
                </w:pPr>
                <w:r w:rsidRPr="00C6218C">
                  <w:rPr>
                    <w:rStyle w:val="Estilo2"/>
                  </w:rPr>
                  <w:t>Nombre</w:t>
                </w:r>
              </w:p>
            </w:sdtContent>
          </w:sdt>
        </w:tc>
      </w:tr>
      <w:tr w:rsidR="005051F9" w:rsidRPr="00137F32" w14:paraId="3FC63A42" w14:textId="77777777">
        <w:trPr>
          <w:trHeight w:val="165"/>
        </w:trPr>
        <w:tc>
          <w:tcPr>
            <w:tcW w:w="5103" w:type="dxa"/>
          </w:tcPr>
          <w:p w14:paraId="46A20FFA" w14:textId="19295477" w:rsidR="005051F9" w:rsidRPr="00137F32" w:rsidRDefault="005051F9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  <w:tc>
          <w:tcPr>
            <w:tcW w:w="5387" w:type="dxa"/>
          </w:tcPr>
          <w:p w14:paraId="524BC4B5" w14:textId="4C20689A" w:rsidR="005051F9" w:rsidRPr="00137F32" w:rsidRDefault="005051F9" w:rsidP="009B218B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5051F9" w:rsidRPr="00137F32" w14:paraId="4A53D1D6" w14:textId="77777777">
        <w:trPr>
          <w:trHeight w:val="165"/>
        </w:trPr>
        <w:tc>
          <w:tcPr>
            <w:tcW w:w="5103" w:type="dxa"/>
          </w:tcPr>
          <w:p w14:paraId="32B5BC09" w14:textId="77777777" w:rsidR="005051F9" w:rsidRPr="00137F32" w:rsidRDefault="005051F9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  <w:tc>
          <w:tcPr>
            <w:tcW w:w="5387" w:type="dxa"/>
          </w:tcPr>
          <w:p w14:paraId="00FB78BE" w14:textId="77777777" w:rsidR="005051F9" w:rsidRPr="00137F32" w:rsidRDefault="005051F9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5051F9" w:rsidRPr="00137F32" w14:paraId="7D9BA267" w14:textId="77777777">
        <w:trPr>
          <w:trHeight w:val="165"/>
        </w:trPr>
        <w:tc>
          <w:tcPr>
            <w:tcW w:w="5103" w:type="dxa"/>
          </w:tcPr>
          <w:p w14:paraId="0CA5DD28" w14:textId="77777777" w:rsidR="005051F9" w:rsidRPr="00137F32" w:rsidRDefault="005051F9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 </w:t>
            </w:r>
          </w:p>
        </w:tc>
        <w:tc>
          <w:tcPr>
            <w:tcW w:w="5387" w:type="dxa"/>
          </w:tcPr>
          <w:p w14:paraId="52220160" w14:textId="77777777" w:rsidR="005051F9" w:rsidRPr="00137F32" w:rsidRDefault="005051F9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 </w:t>
            </w:r>
          </w:p>
        </w:tc>
      </w:tr>
    </w:tbl>
    <w:p w14:paraId="56B24426" w14:textId="77777777" w:rsidR="005051F9" w:rsidRDefault="005051F9">
      <w:pPr>
        <w:rPr>
          <w:rFonts w:ascii="Arial Narrow" w:hAnsi="Arial Narrow" w:cs="Arial"/>
          <w:color w:val="000000"/>
          <w:sz w:val="18"/>
        </w:rPr>
      </w:pPr>
    </w:p>
    <w:p w14:paraId="0FED5407" w14:textId="77777777" w:rsidR="00FE73EB" w:rsidRDefault="00FE73EB">
      <w:pPr>
        <w:rPr>
          <w:rFonts w:ascii="Arial Narrow" w:hAnsi="Arial Narrow" w:cs="Arial"/>
          <w:color w:val="000000"/>
          <w:sz w:val="18"/>
        </w:rPr>
      </w:pPr>
    </w:p>
    <w:p w14:paraId="1EBD4B70" w14:textId="77777777" w:rsidR="00FE73EB" w:rsidRPr="00137F32" w:rsidRDefault="00FE73EB">
      <w:pPr>
        <w:rPr>
          <w:rFonts w:ascii="Arial Narrow" w:hAnsi="Arial Narrow" w:cs="Arial"/>
          <w:color w:val="000000"/>
          <w:sz w:val="18"/>
        </w:rPr>
      </w:pPr>
    </w:p>
    <w:p w14:paraId="5F03D8AF" w14:textId="77777777" w:rsidR="00297BED" w:rsidRPr="00AA7436" w:rsidRDefault="00297BED" w:rsidP="00297BED">
      <w:pPr>
        <w:rPr>
          <w:rFonts w:cs="Arial"/>
          <w:b/>
          <w:color w:val="000000"/>
          <w:sz w:val="22"/>
          <w:szCs w:val="22"/>
        </w:rPr>
      </w:pPr>
      <w:r w:rsidRPr="00AA7436">
        <w:rPr>
          <w:rFonts w:cs="Arial"/>
          <w:b/>
          <w:color w:val="000000"/>
          <w:sz w:val="22"/>
          <w:szCs w:val="22"/>
        </w:rPr>
        <w:t>CONTROL DE VERSIONES</w:t>
      </w:r>
    </w:p>
    <w:p w14:paraId="319C98FA" w14:textId="77777777" w:rsidR="00297BED" w:rsidRPr="00137F32" w:rsidRDefault="00297BED">
      <w:pPr>
        <w:rPr>
          <w:rFonts w:ascii="Arial Narrow" w:hAnsi="Arial Narrow" w:cs="Arial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1986"/>
        <w:gridCol w:w="3260"/>
        <w:gridCol w:w="4111"/>
      </w:tblGrid>
      <w:tr w:rsidR="00AA7436" w:rsidRPr="00137F32" w14:paraId="1E042C35" w14:textId="77777777" w:rsidTr="00842992">
        <w:sdt>
          <w:sdtPr>
            <w:rPr>
              <w:b/>
              <w:position w:val="6"/>
            </w:rPr>
            <w:id w:val="108141862"/>
            <w:lock w:val="contentLocked"/>
            <w:placeholder>
              <w:docPart w:val="20CB6FDCDD2648D68C86053EEBA17181"/>
            </w:placeholder>
          </w:sdtPr>
          <w:sdtEndPr/>
          <w:sdtContent>
            <w:tc>
              <w:tcPr>
                <w:tcW w:w="1260" w:type="dxa"/>
                <w:shd w:val="clear" w:color="auto" w:fill="DBE5F1"/>
                <w:vAlign w:val="center"/>
              </w:tcPr>
              <w:p w14:paraId="5FA57BC5" w14:textId="77777777" w:rsidR="00AA7436" w:rsidRDefault="00AA7436" w:rsidP="00842992">
                <w:pPr>
                  <w:jc w:val="center"/>
                  <w:rPr>
                    <w:b/>
                    <w:position w:val="6"/>
                  </w:rPr>
                </w:pPr>
                <w:r>
                  <w:rPr>
                    <w:b/>
                    <w:position w:val="6"/>
                  </w:rPr>
                  <w:t>Nº Versión</w:t>
                </w:r>
              </w:p>
            </w:tc>
          </w:sdtContent>
        </w:sdt>
        <w:sdt>
          <w:sdtPr>
            <w:rPr>
              <w:b/>
              <w:position w:val="6"/>
            </w:rPr>
            <w:id w:val="108141863"/>
            <w:lock w:val="contentLocked"/>
            <w:placeholder>
              <w:docPart w:val="20CB6FDCDD2648D68C86053EEBA17181"/>
            </w:placeholder>
          </w:sdtPr>
          <w:sdtEndPr/>
          <w:sdtContent>
            <w:tc>
              <w:tcPr>
                <w:tcW w:w="1986" w:type="dxa"/>
                <w:shd w:val="clear" w:color="auto" w:fill="DBE5F1"/>
                <w:vAlign w:val="center"/>
              </w:tcPr>
              <w:p w14:paraId="6A8A234F" w14:textId="77777777" w:rsidR="00AA7436" w:rsidRDefault="00AA7436" w:rsidP="00842992">
                <w:pPr>
                  <w:jc w:val="center"/>
                  <w:rPr>
                    <w:b/>
                    <w:position w:val="6"/>
                  </w:rPr>
                </w:pPr>
                <w:r>
                  <w:rPr>
                    <w:b/>
                    <w:position w:val="6"/>
                  </w:rPr>
                  <w:t>Fecha</w:t>
                </w:r>
              </w:p>
            </w:tc>
          </w:sdtContent>
        </w:sdt>
        <w:sdt>
          <w:sdtPr>
            <w:rPr>
              <w:b/>
              <w:position w:val="6"/>
            </w:rPr>
            <w:id w:val="108141864"/>
            <w:lock w:val="contentLocked"/>
            <w:placeholder>
              <w:docPart w:val="20CB6FDCDD2648D68C86053EEBA17181"/>
            </w:placeholder>
          </w:sdtPr>
          <w:sdtEndPr/>
          <w:sdtContent>
            <w:tc>
              <w:tcPr>
                <w:tcW w:w="3260" w:type="dxa"/>
                <w:shd w:val="clear" w:color="auto" w:fill="DBE5F1"/>
                <w:vAlign w:val="center"/>
              </w:tcPr>
              <w:p w14:paraId="5079795F" w14:textId="77777777" w:rsidR="00AA7436" w:rsidRDefault="00AA7436" w:rsidP="00842992">
                <w:pPr>
                  <w:jc w:val="center"/>
                  <w:rPr>
                    <w:b/>
                    <w:position w:val="6"/>
                  </w:rPr>
                </w:pPr>
                <w:r>
                  <w:rPr>
                    <w:b/>
                    <w:position w:val="6"/>
                  </w:rPr>
                  <w:t>Autor Modificación</w:t>
                </w:r>
              </w:p>
            </w:tc>
          </w:sdtContent>
        </w:sdt>
        <w:sdt>
          <w:sdtPr>
            <w:rPr>
              <w:b/>
              <w:position w:val="6"/>
            </w:rPr>
            <w:id w:val="108141865"/>
            <w:lock w:val="contentLocked"/>
            <w:placeholder>
              <w:docPart w:val="20CB6FDCDD2648D68C86053EEBA17181"/>
            </w:placeholder>
          </w:sdtPr>
          <w:sdtEndPr/>
          <w:sdtContent>
            <w:tc>
              <w:tcPr>
                <w:tcW w:w="4111" w:type="dxa"/>
                <w:shd w:val="clear" w:color="auto" w:fill="DBE5F1"/>
                <w:vAlign w:val="center"/>
              </w:tcPr>
              <w:p w14:paraId="5F320C06" w14:textId="77777777" w:rsidR="00AA7436" w:rsidRDefault="00AA7436" w:rsidP="00842992">
                <w:pPr>
                  <w:jc w:val="center"/>
                  <w:rPr>
                    <w:b/>
                    <w:position w:val="6"/>
                  </w:rPr>
                </w:pPr>
                <w:r>
                  <w:rPr>
                    <w:b/>
                    <w:position w:val="6"/>
                  </w:rPr>
                  <w:t>Descripción</w:t>
                </w:r>
              </w:p>
            </w:tc>
          </w:sdtContent>
        </w:sdt>
      </w:tr>
      <w:tr w:rsidR="00AA7436" w:rsidRPr="00137F32" w14:paraId="126C056E" w14:textId="77777777" w:rsidTr="00842992">
        <w:sdt>
          <w:sdtPr>
            <w:rPr>
              <w:rStyle w:val="Estilo2"/>
            </w:rPr>
            <w:id w:val="236070598"/>
            <w:placeholder>
              <w:docPart w:val="BEB404B52E2A4462B2A26376F880EB47"/>
            </w:placeholder>
          </w:sdtPr>
          <w:sdtEndPr>
            <w:rPr>
              <w:rStyle w:val="Fuentedeprrafopredeter"/>
              <w:rFonts w:ascii="Times New Roman" w:hAnsi="Times New Roman"/>
              <w:b w:val="0"/>
            </w:rPr>
          </w:sdtEndPr>
          <w:sdtContent>
            <w:tc>
              <w:tcPr>
                <w:tcW w:w="1260" w:type="dxa"/>
                <w:vAlign w:val="center"/>
              </w:tcPr>
              <w:p w14:paraId="2120A18E" w14:textId="77777777" w:rsidR="00AA7436" w:rsidRPr="00BC43A7" w:rsidRDefault="0053172B" w:rsidP="0053172B">
                <w:pPr>
                  <w:ind w:right="-43"/>
                  <w:jc w:val="center"/>
                  <w:rPr>
                    <w:rFonts w:ascii="Times New Roman" w:hAnsi="Times New Roman"/>
                  </w:rPr>
                </w:pPr>
                <w:r>
                  <w:rPr>
                    <w:rStyle w:val="Estilo2"/>
                  </w:rPr>
                  <w:t>1.0</w:t>
                </w:r>
              </w:p>
            </w:tc>
          </w:sdtContent>
        </w:sdt>
        <w:sdt>
          <w:sdtPr>
            <w:rPr>
              <w:rStyle w:val="Estilo2"/>
            </w:rPr>
            <w:id w:val="-626626019"/>
            <w:placeholder>
              <w:docPart w:val="D50952C38BB044BE81EA17D90ED9249B"/>
            </w:placeholder>
            <w:date w:fullDate="2016-07-21T00:00:00Z">
              <w:dateFormat w:val="dd.MM.yyyy"/>
              <w:lid w:val="es-PE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Times New Roman" w:hAnsi="Times New Roman"/>
              <w:b w:val="0"/>
            </w:rPr>
          </w:sdtEndPr>
          <w:sdtContent>
            <w:tc>
              <w:tcPr>
                <w:tcW w:w="1986" w:type="dxa"/>
                <w:vAlign w:val="center"/>
              </w:tcPr>
              <w:p w14:paraId="7BE2962E" w14:textId="77777777" w:rsidR="00AA7436" w:rsidRPr="00BC43A7" w:rsidRDefault="0053172B" w:rsidP="0053172B">
                <w:pPr>
                  <w:ind w:right="23"/>
                  <w:jc w:val="center"/>
                  <w:rPr>
                    <w:rFonts w:ascii="Times New Roman" w:hAnsi="Times New Roman"/>
                  </w:rPr>
                </w:pPr>
                <w:r>
                  <w:rPr>
                    <w:rStyle w:val="Estilo2"/>
                    <w:lang w:val="es-PE"/>
                  </w:rPr>
                  <w:t>21.07.2016</w:t>
                </w:r>
              </w:p>
            </w:tc>
          </w:sdtContent>
        </w:sdt>
        <w:sdt>
          <w:sdtPr>
            <w:rPr>
              <w:rStyle w:val="Estilo2"/>
            </w:rPr>
            <w:id w:val="924380993"/>
            <w:placeholder>
              <w:docPart w:val="BEB404B52E2A4462B2A26376F880EB47"/>
            </w:placeholder>
          </w:sdtPr>
          <w:sdtEndPr>
            <w:rPr>
              <w:rStyle w:val="Fuentedeprrafopredeter"/>
              <w:rFonts w:ascii="Times New Roman" w:hAnsi="Times New Roman"/>
              <w:b w:val="0"/>
            </w:rPr>
          </w:sdtEndPr>
          <w:sdtContent>
            <w:tc>
              <w:tcPr>
                <w:tcW w:w="3260" w:type="dxa"/>
                <w:vAlign w:val="center"/>
              </w:tcPr>
              <w:p w14:paraId="3EA85B7F" w14:textId="77777777" w:rsidR="00AA7436" w:rsidRPr="00BC43A7" w:rsidRDefault="0053172B" w:rsidP="0053172B">
                <w:pPr>
                  <w:rPr>
                    <w:rFonts w:ascii="Times New Roman" w:hAnsi="Times New Roman"/>
                  </w:rPr>
                </w:pPr>
                <w:r>
                  <w:rPr>
                    <w:rStyle w:val="Estilo2"/>
                  </w:rPr>
                  <w:t>JESUS CHAVEZ</w:t>
                </w:r>
              </w:p>
            </w:tc>
          </w:sdtContent>
        </w:sdt>
        <w:sdt>
          <w:sdtPr>
            <w:rPr>
              <w:rStyle w:val="Estilo2"/>
            </w:rPr>
            <w:id w:val="309533991"/>
            <w:placeholder>
              <w:docPart w:val="BEB404B52E2A4462B2A26376F880EB47"/>
            </w:placeholder>
          </w:sdtPr>
          <w:sdtEndPr>
            <w:rPr>
              <w:rStyle w:val="Fuentedeprrafopredeter"/>
              <w:rFonts w:ascii="Times New Roman" w:hAnsi="Times New Roman"/>
              <w:b w:val="0"/>
            </w:rPr>
          </w:sdtEndPr>
          <w:sdtContent>
            <w:tc>
              <w:tcPr>
                <w:tcW w:w="4111" w:type="dxa"/>
                <w:vAlign w:val="center"/>
              </w:tcPr>
              <w:p w14:paraId="5BCAE97B" w14:textId="77777777" w:rsidR="00AA7436" w:rsidRPr="00BC43A7" w:rsidRDefault="0053172B" w:rsidP="0053172B">
                <w:pPr>
                  <w:ind w:left="45" w:right="67"/>
                  <w:rPr>
                    <w:rFonts w:ascii="Times New Roman" w:hAnsi="Times New Roman"/>
                  </w:rPr>
                </w:pPr>
                <w:r>
                  <w:rPr>
                    <w:rStyle w:val="Estilo2"/>
                  </w:rPr>
                  <w:t>Creación</w:t>
                </w:r>
              </w:p>
            </w:tc>
          </w:sdtContent>
        </w:sdt>
      </w:tr>
      <w:tr w:rsidR="00297BED" w:rsidRPr="00137F32" w14:paraId="5C36A136" w14:textId="77777777" w:rsidTr="00297BED">
        <w:tc>
          <w:tcPr>
            <w:tcW w:w="1260" w:type="dxa"/>
          </w:tcPr>
          <w:p w14:paraId="5518F618" w14:textId="77777777" w:rsidR="00297BED" w:rsidRPr="00137F32" w:rsidRDefault="00297BED" w:rsidP="00A41004">
            <w:pPr>
              <w:rPr>
                <w:rFonts w:ascii="Arial Narrow" w:hAnsi="Arial Narrow"/>
              </w:rPr>
            </w:pPr>
          </w:p>
        </w:tc>
        <w:tc>
          <w:tcPr>
            <w:tcW w:w="1986" w:type="dxa"/>
          </w:tcPr>
          <w:p w14:paraId="39A5EC35" w14:textId="77777777" w:rsidR="00297BED" w:rsidRPr="00137F32" w:rsidRDefault="00297BED" w:rsidP="00A41004">
            <w:pPr>
              <w:rPr>
                <w:rFonts w:ascii="Arial Narrow" w:hAnsi="Arial Narrow"/>
              </w:rPr>
            </w:pPr>
          </w:p>
        </w:tc>
        <w:tc>
          <w:tcPr>
            <w:tcW w:w="3260" w:type="dxa"/>
          </w:tcPr>
          <w:p w14:paraId="2D637FE7" w14:textId="77777777" w:rsidR="00297BED" w:rsidRPr="00137F32" w:rsidRDefault="00297BED" w:rsidP="00A41004">
            <w:pPr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14:paraId="5D2E81CE" w14:textId="77777777" w:rsidR="00297BED" w:rsidRPr="00137F32" w:rsidRDefault="00297BED" w:rsidP="00A41004">
            <w:pPr>
              <w:rPr>
                <w:rFonts w:ascii="Arial Narrow" w:hAnsi="Arial Narrow"/>
              </w:rPr>
            </w:pPr>
          </w:p>
        </w:tc>
      </w:tr>
      <w:tr w:rsidR="00297BED" w:rsidRPr="00137F32" w14:paraId="07EF9180" w14:textId="77777777" w:rsidTr="00297BED">
        <w:tc>
          <w:tcPr>
            <w:tcW w:w="1260" w:type="dxa"/>
          </w:tcPr>
          <w:p w14:paraId="36D38B9B" w14:textId="77777777" w:rsidR="00297BED" w:rsidRPr="00137F32" w:rsidRDefault="00297BED" w:rsidP="00A41004">
            <w:pPr>
              <w:rPr>
                <w:rFonts w:ascii="Arial Narrow" w:hAnsi="Arial Narrow"/>
              </w:rPr>
            </w:pPr>
          </w:p>
        </w:tc>
        <w:tc>
          <w:tcPr>
            <w:tcW w:w="1986" w:type="dxa"/>
          </w:tcPr>
          <w:p w14:paraId="6C9F7DDE" w14:textId="77777777" w:rsidR="00297BED" w:rsidRPr="00137F32" w:rsidRDefault="00297BED" w:rsidP="00A41004">
            <w:pPr>
              <w:rPr>
                <w:rFonts w:ascii="Arial Narrow" w:hAnsi="Arial Narrow"/>
              </w:rPr>
            </w:pPr>
          </w:p>
        </w:tc>
        <w:tc>
          <w:tcPr>
            <w:tcW w:w="3260" w:type="dxa"/>
          </w:tcPr>
          <w:p w14:paraId="3DAC8F35" w14:textId="77777777" w:rsidR="00297BED" w:rsidRPr="00137F32" w:rsidRDefault="00297BED" w:rsidP="00A41004">
            <w:pPr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14:paraId="1FFEAAEA" w14:textId="77777777" w:rsidR="00297BED" w:rsidRPr="00137F32" w:rsidRDefault="00297BED" w:rsidP="00A41004">
            <w:pPr>
              <w:rPr>
                <w:rFonts w:ascii="Arial Narrow" w:hAnsi="Arial Narrow"/>
              </w:rPr>
            </w:pPr>
          </w:p>
        </w:tc>
      </w:tr>
      <w:tr w:rsidR="00297BED" w:rsidRPr="00137F32" w14:paraId="13E1D0EC" w14:textId="77777777" w:rsidTr="00297BED">
        <w:tc>
          <w:tcPr>
            <w:tcW w:w="1260" w:type="dxa"/>
          </w:tcPr>
          <w:p w14:paraId="0CADA1B6" w14:textId="77777777" w:rsidR="00297BED" w:rsidRPr="00137F32" w:rsidRDefault="00297BED" w:rsidP="00A41004">
            <w:pPr>
              <w:rPr>
                <w:rFonts w:ascii="Arial Narrow" w:hAnsi="Arial Narrow"/>
              </w:rPr>
            </w:pPr>
          </w:p>
        </w:tc>
        <w:tc>
          <w:tcPr>
            <w:tcW w:w="1986" w:type="dxa"/>
          </w:tcPr>
          <w:p w14:paraId="7C217E28" w14:textId="77777777" w:rsidR="00297BED" w:rsidRPr="00137F32" w:rsidRDefault="00297BED" w:rsidP="00A41004">
            <w:pPr>
              <w:rPr>
                <w:rFonts w:ascii="Arial Narrow" w:hAnsi="Arial Narrow"/>
              </w:rPr>
            </w:pPr>
          </w:p>
        </w:tc>
        <w:tc>
          <w:tcPr>
            <w:tcW w:w="3260" w:type="dxa"/>
          </w:tcPr>
          <w:p w14:paraId="2BF1C9D5" w14:textId="77777777" w:rsidR="00297BED" w:rsidRPr="00137F32" w:rsidRDefault="00297BED" w:rsidP="00A41004">
            <w:pPr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14:paraId="75D8A93F" w14:textId="77777777" w:rsidR="00297BED" w:rsidRPr="00137F32" w:rsidRDefault="00297BED" w:rsidP="00A41004">
            <w:pPr>
              <w:rPr>
                <w:rFonts w:ascii="Arial Narrow" w:hAnsi="Arial Narrow"/>
              </w:rPr>
            </w:pPr>
          </w:p>
        </w:tc>
      </w:tr>
    </w:tbl>
    <w:p w14:paraId="5918AB19" w14:textId="77777777" w:rsidR="00297BED" w:rsidRDefault="00297BED">
      <w:pPr>
        <w:rPr>
          <w:rFonts w:ascii="Arial Narrow" w:hAnsi="Arial Narrow" w:cs="Arial"/>
          <w:color w:val="000000"/>
          <w:sz w:val="18"/>
        </w:rPr>
      </w:pPr>
    </w:p>
    <w:p w14:paraId="2268D538" w14:textId="77777777" w:rsidR="00FE73EB" w:rsidRPr="00137F32" w:rsidRDefault="00FE73EB">
      <w:pPr>
        <w:rPr>
          <w:rFonts w:ascii="Arial Narrow" w:hAnsi="Arial Narrow" w:cs="Arial"/>
          <w:color w:val="000000"/>
          <w:sz w:val="18"/>
        </w:rPr>
      </w:pPr>
    </w:p>
    <w:p w14:paraId="2AC897D7" w14:textId="77777777" w:rsidR="00BF31F3" w:rsidRPr="00CC483A" w:rsidRDefault="007F0BD5" w:rsidP="00842992">
      <w:pPr>
        <w:rPr>
          <w:rFonts w:cs="Arial"/>
          <w:color w:val="000000"/>
          <w:sz w:val="22"/>
          <w:szCs w:val="22"/>
        </w:rPr>
      </w:pPr>
      <w:sdt>
        <w:sdtPr>
          <w:rPr>
            <w:rStyle w:val="Estilo2"/>
          </w:rPr>
          <w:id w:val="3779958"/>
          <w:lock w:val="sdtContentLocked"/>
          <w:placeholder>
            <w:docPart w:val="8E0AD74B4DE94718AAD1E041616E0E02"/>
          </w:placeholder>
        </w:sdtPr>
        <w:sdtEndPr>
          <w:rPr>
            <w:rStyle w:val="Estilo2"/>
          </w:rPr>
        </w:sdtEndPr>
        <w:sdtContent>
          <w:r w:rsidR="005051F9" w:rsidRPr="006367EF">
            <w:rPr>
              <w:rStyle w:val="Estilo2"/>
              <w:sz w:val="22"/>
            </w:rPr>
            <w:t>Anexos</w:t>
          </w:r>
        </w:sdtContent>
      </w:sdt>
      <w:r w:rsidR="005051F9">
        <w:rPr>
          <w:rFonts w:cs="Arial"/>
          <w:color w:val="000000"/>
          <w:sz w:val="18"/>
        </w:rPr>
        <w:t>.</w:t>
      </w:r>
      <w:r w:rsidR="00BF31F3" w:rsidRPr="00BF31F3">
        <w:rPr>
          <w:rStyle w:val="Estilo2"/>
        </w:rPr>
        <w:t xml:space="preserve"> </w:t>
      </w:r>
    </w:p>
    <w:p w14:paraId="6C75EC6B" w14:textId="77777777" w:rsidR="005051F9" w:rsidRDefault="007F0BD5">
      <w:pPr>
        <w:rPr>
          <w:rFonts w:cs="Arial"/>
          <w:color w:val="000000"/>
          <w:sz w:val="18"/>
        </w:rPr>
      </w:pPr>
      <w:sdt>
        <w:sdtPr>
          <w:rPr>
            <w:rStyle w:val="Estilo2"/>
          </w:rPr>
          <w:id w:val="-1415009784"/>
          <w:lock w:val="contentLocked"/>
          <w:placeholder>
            <w:docPart w:val="FA477063B53146FCAB37360881D84E6C"/>
          </w:placeholder>
        </w:sdtPr>
        <w:sdtEndPr>
          <w:rPr>
            <w:rStyle w:val="Estilo2"/>
          </w:rPr>
        </w:sdtEndPr>
        <w:sdtContent>
          <w:r w:rsidR="00BF31F3" w:rsidRPr="006367EF">
            <w:rPr>
              <w:rStyle w:val="Estilo2"/>
              <w:sz w:val="22"/>
            </w:rPr>
            <w:t>Pantallas del sistema</w:t>
          </w:r>
        </w:sdtContent>
      </w:sdt>
    </w:p>
    <w:p w14:paraId="02FBB27F" w14:textId="77777777" w:rsidR="00BF31F3" w:rsidRDefault="00BF31F3">
      <w:pPr>
        <w:rPr>
          <w:rFonts w:cs="Arial"/>
          <w:color w:val="000000"/>
          <w:sz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915"/>
      </w:tblGrid>
      <w:tr w:rsidR="00BF31F3" w14:paraId="2610BB92" w14:textId="77777777" w:rsidTr="00BF31F3">
        <w:tc>
          <w:tcPr>
            <w:tcW w:w="1615" w:type="dxa"/>
            <w:shd w:val="clear" w:color="auto" w:fill="BFBFBF" w:themeFill="background1" w:themeFillShade="BF"/>
          </w:tcPr>
          <w:p w14:paraId="0CFB5BBA" w14:textId="77777777" w:rsidR="00BF31F3" w:rsidRDefault="00BF31F3" w:rsidP="00BF31F3">
            <w:pPr>
              <w:jc w:val="center"/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Código</w:t>
            </w:r>
          </w:p>
        </w:tc>
        <w:tc>
          <w:tcPr>
            <w:tcW w:w="8915" w:type="dxa"/>
            <w:shd w:val="clear" w:color="auto" w:fill="BFBFBF" w:themeFill="background1" w:themeFillShade="BF"/>
          </w:tcPr>
          <w:p w14:paraId="21FA9AC8" w14:textId="77777777" w:rsidR="00BF31F3" w:rsidRDefault="00BF31F3" w:rsidP="00BF31F3">
            <w:pPr>
              <w:jc w:val="center"/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Descripción</w:t>
            </w:r>
          </w:p>
        </w:tc>
      </w:tr>
      <w:tr w:rsidR="00BF31F3" w14:paraId="4B974546" w14:textId="77777777" w:rsidTr="00BF31F3">
        <w:tc>
          <w:tcPr>
            <w:tcW w:w="1615" w:type="dxa"/>
          </w:tcPr>
          <w:p w14:paraId="6AF8A139" w14:textId="77777777" w:rsidR="00BF31F3" w:rsidRDefault="00BF31F3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P001</w:t>
            </w:r>
          </w:p>
        </w:tc>
        <w:tc>
          <w:tcPr>
            <w:tcW w:w="8915" w:type="dxa"/>
          </w:tcPr>
          <w:p w14:paraId="5F4DED58" w14:textId="77777777" w:rsidR="00BF31F3" w:rsidRDefault="00BF31F3" w:rsidP="00BF31F3">
            <w:pPr>
              <w:jc w:val="center"/>
              <w:rPr>
                <w:rFonts w:cs="Arial"/>
                <w:color w:val="000000"/>
                <w:sz w:val="18"/>
              </w:rPr>
            </w:pPr>
          </w:p>
        </w:tc>
      </w:tr>
      <w:tr w:rsidR="00BF31F3" w14:paraId="350FBEEB" w14:textId="77777777" w:rsidTr="0043081F">
        <w:trPr>
          <w:trHeight w:val="2451"/>
        </w:trPr>
        <w:tc>
          <w:tcPr>
            <w:tcW w:w="1615" w:type="dxa"/>
          </w:tcPr>
          <w:p w14:paraId="05497563" w14:textId="77777777" w:rsidR="00BF31F3" w:rsidRDefault="00BF31F3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MSJ01</w:t>
            </w:r>
          </w:p>
        </w:tc>
        <w:tc>
          <w:tcPr>
            <w:tcW w:w="8915" w:type="dxa"/>
          </w:tcPr>
          <w:p w14:paraId="6E28FA1B" w14:textId="77777777" w:rsidR="00BF31F3" w:rsidRDefault="00BF31F3" w:rsidP="00BF31F3">
            <w:pPr>
              <w:jc w:val="center"/>
              <w:rPr>
                <w:rFonts w:cs="Arial"/>
                <w:color w:val="000000"/>
                <w:sz w:val="18"/>
              </w:rPr>
            </w:pPr>
          </w:p>
        </w:tc>
      </w:tr>
    </w:tbl>
    <w:p w14:paraId="381C006F" w14:textId="77777777" w:rsidR="00C6218C" w:rsidRDefault="00C6218C">
      <w:pPr>
        <w:rPr>
          <w:rFonts w:cs="Arial"/>
          <w:color w:val="000000"/>
          <w:sz w:val="18"/>
        </w:rPr>
      </w:pPr>
    </w:p>
    <w:p w14:paraId="25496B9B" w14:textId="77777777" w:rsidR="001C5658" w:rsidRDefault="001C5658">
      <w:pPr>
        <w:rPr>
          <w:rFonts w:cs="Arial"/>
          <w:color w:val="000000"/>
          <w:sz w:val="18"/>
        </w:rPr>
      </w:pPr>
    </w:p>
    <w:p w14:paraId="0CB1E584" w14:textId="77777777" w:rsidR="001C5658" w:rsidRDefault="001C5658">
      <w:pPr>
        <w:rPr>
          <w:rFonts w:cs="Arial"/>
          <w:color w:val="000000"/>
          <w:sz w:val="18"/>
        </w:rPr>
      </w:pPr>
    </w:p>
    <w:p w14:paraId="1FBEA204" w14:textId="77777777" w:rsidR="00254AF4" w:rsidRDefault="00254AF4">
      <w:pPr>
        <w:rPr>
          <w:rFonts w:cs="Arial"/>
          <w:color w:val="000000"/>
          <w:sz w:val="18"/>
        </w:rPr>
      </w:pPr>
    </w:p>
    <w:sdt>
      <w:sdtPr>
        <w:rPr>
          <w:rStyle w:val="Estilo2"/>
        </w:rPr>
        <w:id w:val="3779959"/>
        <w:lock w:val="sdtContentLocked"/>
        <w:placeholder>
          <w:docPart w:val="8E0AD74B4DE94718AAD1E041616E0E02"/>
        </w:placeholder>
      </w:sdtPr>
      <w:sdtEndPr>
        <w:rPr>
          <w:rStyle w:val="Estilo2"/>
        </w:rPr>
      </w:sdtEndPr>
      <w:sdtContent>
        <w:p w14:paraId="6F5A3B9B" w14:textId="77777777" w:rsidR="00254AF4" w:rsidRPr="00CC483A" w:rsidRDefault="00254AF4">
          <w:pPr>
            <w:rPr>
              <w:rFonts w:cs="Arial"/>
              <w:color w:val="000000"/>
              <w:sz w:val="22"/>
              <w:szCs w:val="22"/>
            </w:rPr>
          </w:pPr>
          <w:r w:rsidRPr="006367EF">
            <w:rPr>
              <w:rStyle w:val="Estilo2"/>
              <w:sz w:val="22"/>
            </w:rPr>
            <w:t>Pantallas del sistema</w:t>
          </w:r>
        </w:p>
      </w:sdtContent>
    </w:sdt>
    <w:p w14:paraId="73ADA670" w14:textId="77777777" w:rsidR="00254AF4" w:rsidRDefault="00254AF4">
      <w:pPr>
        <w:rPr>
          <w:rFonts w:cs="Arial"/>
          <w:color w:val="000000"/>
          <w:sz w:val="18"/>
        </w:rPr>
      </w:pPr>
    </w:p>
    <w:p w14:paraId="67D6FDB6" w14:textId="77777777" w:rsidR="00254AF4" w:rsidRDefault="00254AF4">
      <w:pPr>
        <w:rPr>
          <w:rFonts w:cs="Arial"/>
          <w:color w:val="000000"/>
          <w:sz w:val="18"/>
        </w:rPr>
      </w:pPr>
    </w:p>
    <w:p w14:paraId="3DD02607" w14:textId="77777777" w:rsidR="00254AF4" w:rsidRDefault="00254AF4">
      <w:pPr>
        <w:rPr>
          <w:rFonts w:cs="Arial"/>
          <w:color w:val="000000"/>
          <w:sz w:val="18"/>
        </w:rPr>
      </w:pPr>
    </w:p>
    <w:sectPr w:rsidR="00254AF4" w:rsidSect="00EF4FC1">
      <w:headerReference w:type="default" r:id="rId23"/>
      <w:footerReference w:type="default" r:id="rId24"/>
      <w:endnotePr>
        <w:numFmt w:val="decimal"/>
      </w:endnotePr>
      <w:type w:val="continuous"/>
      <w:pgSz w:w="12242" w:h="15842" w:code="1"/>
      <w:pgMar w:top="851" w:right="851" w:bottom="851" w:left="851" w:header="567" w:footer="567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ayan chavez" w:date="2016-10-15T19:56:00Z" w:initials="Bc">
    <w:p w14:paraId="1963BB8E" w14:textId="463C37E3" w:rsidR="00492120" w:rsidRDefault="00492120">
      <w:pPr>
        <w:pStyle w:val="Textocomentario"/>
      </w:pPr>
      <w:r>
        <w:rPr>
          <w:rStyle w:val="Refdecomentario"/>
        </w:rPr>
        <w:annotationRef/>
      </w:r>
      <w:r>
        <w:t>Tanto el formato del documento como el nombre puede variar debido a que actualmente el archivo de aportaciones y prestamos van juntos.</w:t>
      </w:r>
    </w:p>
  </w:comment>
  <w:comment w:id="1" w:author="Brayan chavez" w:date="2016-10-15T18:27:00Z" w:initials="Bc">
    <w:p w14:paraId="567B3949" w14:textId="2EC537E9" w:rsidR="00492120" w:rsidRDefault="00492120">
      <w:pPr>
        <w:pStyle w:val="Textocomentario"/>
      </w:pPr>
      <w:r>
        <w:rPr>
          <w:rStyle w:val="Refdecomentario"/>
        </w:rPr>
        <w:annotationRef/>
      </w:r>
      <w:r>
        <w:t>Este campo debería considerarse el número de cuotas y el número de transacción del préstamo que hace referencia, esto ayudaría a tener el control de pagos de las cuotas en caso tenga varios prestamos en paralelos.</w:t>
      </w:r>
    </w:p>
  </w:comment>
  <w:comment w:id="3" w:author="Brayan chavez" w:date="2016-10-15T21:01:00Z" w:initials="Bc">
    <w:p w14:paraId="037F3CD9" w14:textId="1A75E131" w:rsidR="008473BA" w:rsidRDefault="008473BA">
      <w:pPr>
        <w:pStyle w:val="Textocomentario"/>
      </w:pPr>
      <w:r>
        <w:rPr>
          <w:rStyle w:val="Refdecomentario"/>
        </w:rPr>
        <w:annotationRef/>
      </w:r>
      <w:r>
        <w:t>En este caso involucra el tema de aportaciones por lo que el archivo enviado debe tener en cuenta también esto</w:t>
      </w:r>
    </w:p>
  </w:comment>
  <w:comment w:id="4" w:author="Brayan chavez" w:date="2016-10-15T14:31:00Z" w:initials="Bc">
    <w:p w14:paraId="05C04284" w14:textId="77777777" w:rsidR="00492120" w:rsidRDefault="00492120" w:rsidP="00311117">
      <w:pPr>
        <w:pStyle w:val="Textocomentario"/>
      </w:pPr>
      <w:r>
        <w:rPr>
          <w:rStyle w:val="Refdecomentario"/>
        </w:rPr>
        <w:annotationRef/>
      </w:r>
      <w:r>
        <w:t xml:space="preserve">Algunos asociados suelen pagar por adelantado para no tener deudas o para pedir otro préstamo, La refinanciación se debe tener en cuenta </w:t>
      </w:r>
      <w:r w:rsidRPr="00DC6989">
        <w:rPr>
          <w:color w:val="FF0000"/>
        </w:rPr>
        <w:t>para otro caso de uso</w:t>
      </w:r>
      <w:r>
        <w:t>, este pago está especialmente dirigido a los asociados de “Pago Personal”, los asociados activos y en retiro también pueden gozar de este módulo.</w:t>
      </w:r>
    </w:p>
  </w:comment>
  <w:comment w:id="5" w:author="Brayan chavez" w:date="2016-10-14T20:42:00Z" w:initials="Bc">
    <w:p w14:paraId="668EAB99" w14:textId="77777777" w:rsidR="005E0032" w:rsidRDefault="005E0032" w:rsidP="005E0032">
      <w:pPr>
        <w:pStyle w:val="Textocomentario"/>
      </w:pPr>
      <w:r>
        <w:rPr>
          <w:rStyle w:val="Refdecomentario"/>
        </w:rPr>
        <w:annotationRef/>
      </w:r>
      <w:r>
        <w:t>Estos valores van a tener un propio mantenimiento (propuesta Pedro)</w:t>
      </w:r>
    </w:p>
    <w:p w14:paraId="0A5A0B84" w14:textId="77777777" w:rsidR="005E0032" w:rsidRDefault="005E0032" w:rsidP="005E0032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63BB8E" w15:done="0"/>
  <w15:commentEx w15:paraId="567B3949" w15:done="0"/>
  <w15:commentEx w15:paraId="037F3CD9" w15:done="0"/>
  <w15:commentEx w15:paraId="05C04284" w15:done="0"/>
  <w15:commentEx w15:paraId="0A5A0B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D45C4" w14:textId="77777777" w:rsidR="007F0BD5" w:rsidRDefault="007F0BD5">
      <w:r>
        <w:separator/>
      </w:r>
    </w:p>
  </w:endnote>
  <w:endnote w:type="continuationSeparator" w:id="0">
    <w:p w14:paraId="5401CFD7" w14:textId="77777777" w:rsidR="007F0BD5" w:rsidRDefault="007F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05"/>
      <w:gridCol w:w="4087"/>
    </w:tblGrid>
    <w:tr w:rsidR="00492120" w14:paraId="0B6C5789" w14:textId="77777777" w:rsidTr="009B3F43">
      <w:trPr>
        <w:cantSplit/>
        <w:trHeight w:hRule="exact" w:val="583"/>
        <w:jc w:val="center"/>
      </w:trPr>
      <w:tc>
        <w:tcPr>
          <w:tcW w:w="6305" w:type="dxa"/>
        </w:tcPr>
        <w:p w14:paraId="4DBF9297" w14:textId="77777777" w:rsidR="00492120" w:rsidRDefault="007F0BD5" w:rsidP="000F6D2E">
          <w:pPr>
            <w:pStyle w:val="Piedepgina"/>
            <w:spacing w:after="120"/>
            <w:rPr>
              <w:i/>
              <w:snapToGrid w:val="0"/>
              <w:sz w:val="18"/>
              <w:lang w:val="pt-BR" w:eastAsia="en-US"/>
            </w:rPr>
          </w:pPr>
          <w:sdt>
            <w:sdtPr>
              <w:rPr>
                <w:i/>
                <w:snapToGrid w:val="0"/>
                <w:sz w:val="18"/>
                <w:lang w:val="pt-BR" w:eastAsia="en-US"/>
              </w:rPr>
              <w:id w:val="50655207"/>
              <w:lock w:val="sdtContentLocked"/>
              <w:dropDownList>
                <w:listItem w:displayText="P026 – Casos de Uso" w:value="P026 – Casos de Uso"/>
              </w:dropDownList>
            </w:sdtPr>
            <w:sdtEndPr/>
            <w:sdtContent>
              <w:r w:rsidR="00492120">
                <w:rPr>
                  <w:i/>
                  <w:snapToGrid w:val="0"/>
                  <w:sz w:val="18"/>
                  <w:lang w:val="pt-BR" w:eastAsia="en-US"/>
                </w:rPr>
                <w:t>P026 – Casos de Uso</w:t>
              </w:r>
            </w:sdtContent>
          </w:sdt>
        </w:p>
        <w:sdt>
          <w:sdtPr>
            <w:rPr>
              <w:rStyle w:val="Nmerodepgina"/>
              <w:i/>
              <w:snapToGrid w:val="0"/>
              <w:sz w:val="18"/>
              <w:lang w:val="pt-BR" w:eastAsia="en-US"/>
            </w:rPr>
            <w:id w:val="345372289"/>
            <w:lock w:val="sdtContentLocked"/>
            <w:dropDownList>
              <w:listItem w:displayText="Ver. Mar 2016" w:value="Ver. Mar 2016"/>
            </w:dropDownList>
          </w:sdtPr>
          <w:sdtEndPr>
            <w:rPr>
              <w:rStyle w:val="Nmerodepgina"/>
            </w:rPr>
          </w:sdtEndPr>
          <w:sdtContent>
            <w:p w14:paraId="49677BDA" w14:textId="77777777" w:rsidR="00492120" w:rsidRPr="00EC6F35" w:rsidRDefault="00492120" w:rsidP="000F6D2E">
              <w:pPr>
                <w:pStyle w:val="Piedepgina"/>
                <w:spacing w:after="120"/>
                <w:rPr>
                  <w:rStyle w:val="Nmerodepgina"/>
                  <w:i/>
                  <w:snapToGrid w:val="0"/>
                  <w:sz w:val="18"/>
                  <w:lang w:val="pt-BR" w:eastAsia="en-US"/>
                </w:rPr>
              </w:pPr>
              <w:r>
                <w:rPr>
                  <w:rStyle w:val="Nmerodepgina"/>
                  <w:i/>
                  <w:snapToGrid w:val="0"/>
                  <w:sz w:val="18"/>
                  <w:lang w:val="pt-BR" w:eastAsia="en-US"/>
                </w:rPr>
                <w:t>Ver. Mar 2016</w:t>
              </w:r>
            </w:p>
          </w:sdtContent>
        </w:sdt>
      </w:tc>
      <w:tc>
        <w:tcPr>
          <w:tcW w:w="4087" w:type="dxa"/>
        </w:tcPr>
        <w:p w14:paraId="22074199" w14:textId="77777777" w:rsidR="00492120" w:rsidRDefault="00492120" w:rsidP="005051F9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DD7D53">
            <w:rPr>
              <w:rStyle w:val="Nmerodepgina"/>
              <w:i/>
              <w:noProof/>
              <w:snapToGrid w:val="0"/>
              <w:sz w:val="18"/>
              <w:lang w:eastAsia="en-US"/>
            </w:rPr>
            <w:t>7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DD7D53">
            <w:rPr>
              <w:rStyle w:val="Nmerodepgina"/>
              <w:i/>
              <w:noProof/>
              <w:sz w:val="18"/>
            </w:rPr>
            <w:t>7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5666EB26" w14:textId="77777777" w:rsidR="00492120" w:rsidRDefault="00492120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ADC25" w14:textId="77777777" w:rsidR="007F0BD5" w:rsidRDefault="007F0BD5">
      <w:r>
        <w:separator/>
      </w:r>
    </w:p>
  </w:footnote>
  <w:footnote w:type="continuationSeparator" w:id="0">
    <w:p w14:paraId="352E3975" w14:textId="77777777" w:rsidR="007F0BD5" w:rsidRDefault="007F0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6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68"/>
      <w:gridCol w:w="8088"/>
    </w:tblGrid>
    <w:tr w:rsidR="00492120" w:rsidRPr="00AA7436" w14:paraId="75CF78A2" w14:textId="77777777" w:rsidTr="00C6218C">
      <w:trPr>
        <w:cantSplit/>
        <w:trHeight w:val="794"/>
      </w:trPr>
      <w:tc>
        <w:tcPr>
          <w:tcW w:w="2468" w:type="dxa"/>
        </w:tcPr>
        <w:p w14:paraId="60FC02CD" w14:textId="77777777" w:rsidR="00492120" w:rsidRDefault="00492120" w:rsidP="005051F9">
          <w:pPr>
            <w:pStyle w:val="Encabezado"/>
          </w:pPr>
          <w:r>
            <w:rPr>
              <w:noProof/>
              <w:lang w:val="en-US" w:eastAsia="en-US"/>
            </w:rPr>
            <w:drawing>
              <wp:inline distT="0" distB="0" distL="0" distR="0" wp14:anchorId="7FA90B66" wp14:editId="13274916">
                <wp:extent cx="1219200" cy="79568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357" cy="801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8" w:type="dxa"/>
          <w:vAlign w:val="bottom"/>
        </w:tcPr>
        <w:p w14:paraId="3F046EEE" w14:textId="77777777" w:rsidR="00492120" w:rsidRPr="00B800E1" w:rsidRDefault="00492120" w:rsidP="00C6218C">
          <w:pPr>
            <w:pStyle w:val="Encabezado"/>
            <w:jc w:val="right"/>
            <w:rPr>
              <w:b/>
              <w:sz w:val="24"/>
              <w:szCs w:val="24"/>
            </w:rPr>
          </w:pPr>
        </w:p>
        <w:p w14:paraId="28206EFD" w14:textId="77777777" w:rsidR="00492120" w:rsidRPr="00B800E1" w:rsidRDefault="00492120" w:rsidP="00C6218C">
          <w:pPr>
            <w:pStyle w:val="Encabezado"/>
            <w:jc w:val="right"/>
            <w:rPr>
              <w:b/>
              <w:sz w:val="24"/>
              <w:szCs w:val="24"/>
            </w:rPr>
          </w:pPr>
        </w:p>
        <w:p w14:paraId="7F4EA12B" w14:textId="77777777" w:rsidR="00492120" w:rsidRPr="003A106A" w:rsidRDefault="00492120" w:rsidP="003A106A">
          <w:pPr>
            <w:pStyle w:val="Encabezado"/>
            <w:tabs>
              <w:tab w:val="clear" w:pos="4320"/>
              <w:tab w:val="clear" w:pos="8640"/>
              <w:tab w:val="center" w:pos="4153"/>
              <w:tab w:val="right" w:pos="8306"/>
            </w:tabs>
            <w:spacing w:before="40"/>
            <w:jc w:val="right"/>
            <w:rPr>
              <w:b/>
              <w:sz w:val="32"/>
              <w:szCs w:val="24"/>
            </w:rPr>
          </w:pPr>
          <w:r w:rsidRPr="003A106A">
            <w:rPr>
              <w:b/>
              <w:sz w:val="32"/>
              <w:szCs w:val="24"/>
            </w:rPr>
            <w:t>Casos de Uso</w:t>
          </w:r>
        </w:p>
        <w:p w14:paraId="0689F6D8" w14:textId="77777777" w:rsidR="00492120" w:rsidRPr="00B800E1" w:rsidRDefault="00492120" w:rsidP="00C6218C">
          <w:pPr>
            <w:pStyle w:val="Encabezado"/>
            <w:jc w:val="right"/>
            <w:rPr>
              <w:b/>
              <w:i/>
              <w:sz w:val="24"/>
              <w:szCs w:val="24"/>
            </w:rPr>
          </w:pPr>
          <w:r w:rsidRPr="00B800E1">
            <w:rPr>
              <w:rStyle w:val="Nmerodepgina"/>
              <w:b/>
              <w:i/>
              <w:snapToGrid w:val="0"/>
              <w:sz w:val="24"/>
              <w:szCs w:val="24"/>
              <w:lang w:eastAsia="en-US"/>
            </w:rPr>
            <w:fldChar w:fldCharType="begin"/>
          </w:r>
          <w:r w:rsidRPr="00B800E1">
            <w:rPr>
              <w:rStyle w:val="Nmerodepgina"/>
              <w:b/>
              <w:i/>
              <w:snapToGrid w:val="0"/>
              <w:sz w:val="24"/>
              <w:szCs w:val="24"/>
              <w:lang w:eastAsia="en-US"/>
            </w:rPr>
            <w:instrText xml:space="preserve"> COMMENTS   \* MERGEFORMAT </w:instrText>
          </w:r>
          <w:r w:rsidRPr="00B800E1">
            <w:rPr>
              <w:rStyle w:val="Nmerodepgina"/>
              <w:b/>
              <w:i/>
              <w:snapToGrid w:val="0"/>
              <w:sz w:val="24"/>
              <w:szCs w:val="24"/>
              <w:lang w:eastAsia="en-US"/>
            </w:rPr>
            <w:fldChar w:fldCharType="end"/>
          </w:r>
        </w:p>
      </w:tc>
    </w:tr>
  </w:tbl>
  <w:p w14:paraId="3353D996" w14:textId="77777777" w:rsidR="00492120" w:rsidRDefault="004921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445F"/>
    <w:multiLevelType w:val="hybridMultilevel"/>
    <w:tmpl w:val="6B006E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62B97"/>
    <w:multiLevelType w:val="singleLevel"/>
    <w:tmpl w:val="0C0A0013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B0145B7"/>
    <w:multiLevelType w:val="hybridMultilevel"/>
    <w:tmpl w:val="685E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32E50"/>
    <w:multiLevelType w:val="singleLevel"/>
    <w:tmpl w:val="CC4072CA"/>
    <w:lvl w:ilvl="0">
      <w:start w:val="1"/>
      <w:numFmt w:val="upperRoman"/>
      <w:pStyle w:val="Ttulo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1EC06C4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7A2535"/>
    <w:multiLevelType w:val="multilevel"/>
    <w:tmpl w:val="43C8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9C2564"/>
    <w:multiLevelType w:val="hybridMultilevel"/>
    <w:tmpl w:val="5AC82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EF108B"/>
    <w:multiLevelType w:val="hybridMultilevel"/>
    <w:tmpl w:val="C4C2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05BFF"/>
    <w:multiLevelType w:val="hybridMultilevel"/>
    <w:tmpl w:val="02D6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D41CA"/>
    <w:multiLevelType w:val="hybridMultilevel"/>
    <w:tmpl w:val="8876A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61DBC"/>
    <w:multiLevelType w:val="hybridMultilevel"/>
    <w:tmpl w:val="8876A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64DBF"/>
    <w:multiLevelType w:val="hybridMultilevel"/>
    <w:tmpl w:val="A31A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C1854"/>
    <w:multiLevelType w:val="hybridMultilevel"/>
    <w:tmpl w:val="9F28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C1D2A"/>
    <w:multiLevelType w:val="hybridMultilevel"/>
    <w:tmpl w:val="0716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12"/>
  </w:num>
  <w:num w:numId="7">
    <w:abstractNumId w:val="2"/>
  </w:num>
  <w:num w:numId="8">
    <w:abstractNumId w:val="13"/>
  </w:num>
  <w:num w:numId="9">
    <w:abstractNumId w:val="6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  <w:num w:numId="1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ayan chavez">
    <w15:presenceInfo w15:providerId="None" w15:userId="Brayan chav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35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5B"/>
    <w:rsid w:val="000173D0"/>
    <w:rsid w:val="00024177"/>
    <w:rsid w:val="000343F8"/>
    <w:rsid w:val="00060319"/>
    <w:rsid w:val="00080387"/>
    <w:rsid w:val="000816AB"/>
    <w:rsid w:val="00091138"/>
    <w:rsid w:val="000924BB"/>
    <w:rsid w:val="000A0FF9"/>
    <w:rsid w:val="000A28CA"/>
    <w:rsid w:val="000B5513"/>
    <w:rsid w:val="000C7015"/>
    <w:rsid w:val="000D7462"/>
    <w:rsid w:val="000F6D2E"/>
    <w:rsid w:val="00100640"/>
    <w:rsid w:val="00104F81"/>
    <w:rsid w:val="00122D96"/>
    <w:rsid w:val="00133C75"/>
    <w:rsid w:val="00137F32"/>
    <w:rsid w:val="001544CD"/>
    <w:rsid w:val="0016447E"/>
    <w:rsid w:val="0018057F"/>
    <w:rsid w:val="001B41F0"/>
    <w:rsid w:val="001C0D33"/>
    <w:rsid w:val="001C3CA8"/>
    <w:rsid w:val="001C5658"/>
    <w:rsid w:val="001C69AA"/>
    <w:rsid w:val="001F3F71"/>
    <w:rsid w:val="0021209F"/>
    <w:rsid w:val="002207AD"/>
    <w:rsid w:val="00253E8E"/>
    <w:rsid w:val="00254AF4"/>
    <w:rsid w:val="0025552E"/>
    <w:rsid w:val="00271A80"/>
    <w:rsid w:val="00282C0D"/>
    <w:rsid w:val="00297BED"/>
    <w:rsid w:val="002C0511"/>
    <w:rsid w:val="002C5549"/>
    <w:rsid w:val="002D6617"/>
    <w:rsid w:val="00311117"/>
    <w:rsid w:val="00311546"/>
    <w:rsid w:val="00314BAC"/>
    <w:rsid w:val="003525CB"/>
    <w:rsid w:val="00360FD1"/>
    <w:rsid w:val="003A106A"/>
    <w:rsid w:val="003A2376"/>
    <w:rsid w:val="003C688E"/>
    <w:rsid w:val="003F2273"/>
    <w:rsid w:val="0040735B"/>
    <w:rsid w:val="00421C7E"/>
    <w:rsid w:val="004229CC"/>
    <w:rsid w:val="00427B1A"/>
    <w:rsid w:val="0043081F"/>
    <w:rsid w:val="00437332"/>
    <w:rsid w:val="004451B9"/>
    <w:rsid w:val="00492120"/>
    <w:rsid w:val="004A7ACC"/>
    <w:rsid w:val="004C7299"/>
    <w:rsid w:val="004D4300"/>
    <w:rsid w:val="004E0491"/>
    <w:rsid w:val="0050285E"/>
    <w:rsid w:val="005051F9"/>
    <w:rsid w:val="00511C32"/>
    <w:rsid w:val="005131D3"/>
    <w:rsid w:val="0053172B"/>
    <w:rsid w:val="0053602E"/>
    <w:rsid w:val="00553D45"/>
    <w:rsid w:val="00556550"/>
    <w:rsid w:val="00573F56"/>
    <w:rsid w:val="00586C66"/>
    <w:rsid w:val="005A1B4F"/>
    <w:rsid w:val="005C046D"/>
    <w:rsid w:val="005E0032"/>
    <w:rsid w:val="005E00AF"/>
    <w:rsid w:val="005F0B61"/>
    <w:rsid w:val="006107EE"/>
    <w:rsid w:val="006367EF"/>
    <w:rsid w:val="00637C9E"/>
    <w:rsid w:val="006503E2"/>
    <w:rsid w:val="00674DD8"/>
    <w:rsid w:val="00681C41"/>
    <w:rsid w:val="0069336D"/>
    <w:rsid w:val="006D28CB"/>
    <w:rsid w:val="006D618D"/>
    <w:rsid w:val="006E2295"/>
    <w:rsid w:val="007118B2"/>
    <w:rsid w:val="00740CF5"/>
    <w:rsid w:val="00741648"/>
    <w:rsid w:val="007432CA"/>
    <w:rsid w:val="00751EF1"/>
    <w:rsid w:val="00793798"/>
    <w:rsid w:val="00795DB8"/>
    <w:rsid w:val="007D190B"/>
    <w:rsid w:val="007D789B"/>
    <w:rsid w:val="007E4C42"/>
    <w:rsid w:val="007E5434"/>
    <w:rsid w:val="007F0BD5"/>
    <w:rsid w:val="007F3313"/>
    <w:rsid w:val="00835FC4"/>
    <w:rsid w:val="00842992"/>
    <w:rsid w:val="008438EF"/>
    <w:rsid w:val="008473BA"/>
    <w:rsid w:val="00855F3B"/>
    <w:rsid w:val="008C1BB1"/>
    <w:rsid w:val="008E1A1D"/>
    <w:rsid w:val="008F6837"/>
    <w:rsid w:val="009448BD"/>
    <w:rsid w:val="009A5230"/>
    <w:rsid w:val="009B1834"/>
    <w:rsid w:val="009B218B"/>
    <w:rsid w:val="009B3621"/>
    <w:rsid w:val="009B3F43"/>
    <w:rsid w:val="00A0102C"/>
    <w:rsid w:val="00A1454E"/>
    <w:rsid w:val="00A16147"/>
    <w:rsid w:val="00A400DC"/>
    <w:rsid w:val="00A41004"/>
    <w:rsid w:val="00A538E7"/>
    <w:rsid w:val="00A658CA"/>
    <w:rsid w:val="00A71E34"/>
    <w:rsid w:val="00A7586B"/>
    <w:rsid w:val="00A762A9"/>
    <w:rsid w:val="00A7698E"/>
    <w:rsid w:val="00A918D9"/>
    <w:rsid w:val="00AA7436"/>
    <w:rsid w:val="00AC32B9"/>
    <w:rsid w:val="00AC64EC"/>
    <w:rsid w:val="00AD0625"/>
    <w:rsid w:val="00AE2E3D"/>
    <w:rsid w:val="00AF1A8F"/>
    <w:rsid w:val="00B007CE"/>
    <w:rsid w:val="00B01CFC"/>
    <w:rsid w:val="00B07B9C"/>
    <w:rsid w:val="00B20D74"/>
    <w:rsid w:val="00B258A5"/>
    <w:rsid w:val="00B26E47"/>
    <w:rsid w:val="00B30983"/>
    <w:rsid w:val="00B30CDD"/>
    <w:rsid w:val="00B73BCB"/>
    <w:rsid w:val="00B757F6"/>
    <w:rsid w:val="00B800E1"/>
    <w:rsid w:val="00B84FEB"/>
    <w:rsid w:val="00B86772"/>
    <w:rsid w:val="00B93D82"/>
    <w:rsid w:val="00BA2552"/>
    <w:rsid w:val="00BA60A0"/>
    <w:rsid w:val="00BA698A"/>
    <w:rsid w:val="00BB5F1A"/>
    <w:rsid w:val="00BD2FF8"/>
    <w:rsid w:val="00BF31F3"/>
    <w:rsid w:val="00C17B1E"/>
    <w:rsid w:val="00C23327"/>
    <w:rsid w:val="00C27B01"/>
    <w:rsid w:val="00C40427"/>
    <w:rsid w:val="00C56495"/>
    <w:rsid w:val="00C608C0"/>
    <w:rsid w:val="00C6218C"/>
    <w:rsid w:val="00C64ACC"/>
    <w:rsid w:val="00C80F4F"/>
    <w:rsid w:val="00C81C99"/>
    <w:rsid w:val="00C9206B"/>
    <w:rsid w:val="00CA089B"/>
    <w:rsid w:val="00CA5D60"/>
    <w:rsid w:val="00CC483A"/>
    <w:rsid w:val="00CC4F5D"/>
    <w:rsid w:val="00CC5575"/>
    <w:rsid w:val="00CC6339"/>
    <w:rsid w:val="00CF5771"/>
    <w:rsid w:val="00D1071F"/>
    <w:rsid w:val="00D14761"/>
    <w:rsid w:val="00D31A66"/>
    <w:rsid w:val="00D34B69"/>
    <w:rsid w:val="00D36649"/>
    <w:rsid w:val="00D4598B"/>
    <w:rsid w:val="00D703CE"/>
    <w:rsid w:val="00D87597"/>
    <w:rsid w:val="00D8789D"/>
    <w:rsid w:val="00D965DA"/>
    <w:rsid w:val="00D96D0F"/>
    <w:rsid w:val="00DC6989"/>
    <w:rsid w:val="00DC73BF"/>
    <w:rsid w:val="00DD7D53"/>
    <w:rsid w:val="00DE7EC8"/>
    <w:rsid w:val="00DF5642"/>
    <w:rsid w:val="00E15FD3"/>
    <w:rsid w:val="00E176FF"/>
    <w:rsid w:val="00E2496E"/>
    <w:rsid w:val="00E318BA"/>
    <w:rsid w:val="00E37DD4"/>
    <w:rsid w:val="00E436B6"/>
    <w:rsid w:val="00E564FF"/>
    <w:rsid w:val="00E8377A"/>
    <w:rsid w:val="00E87F1B"/>
    <w:rsid w:val="00E97485"/>
    <w:rsid w:val="00EC624C"/>
    <w:rsid w:val="00ED3DB9"/>
    <w:rsid w:val="00EE0892"/>
    <w:rsid w:val="00EF4FC1"/>
    <w:rsid w:val="00F02191"/>
    <w:rsid w:val="00F067DE"/>
    <w:rsid w:val="00F1722F"/>
    <w:rsid w:val="00F23E47"/>
    <w:rsid w:val="00F31616"/>
    <w:rsid w:val="00F517F5"/>
    <w:rsid w:val="00F55B2C"/>
    <w:rsid w:val="00F916AA"/>
    <w:rsid w:val="00F96A7E"/>
    <w:rsid w:val="00FA516B"/>
    <w:rsid w:val="00FA5334"/>
    <w:rsid w:val="00FA7185"/>
    <w:rsid w:val="00FC36E3"/>
    <w:rsid w:val="00FD115E"/>
    <w:rsid w:val="00FD45AB"/>
    <w:rsid w:val="00FE286F"/>
    <w:rsid w:val="00FE6F89"/>
    <w:rsid w:val="00FE7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4F4F3B"/>
  <w15:docId w15:val="{AA541933-665E-4130-AE0A-DF54B024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MX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numPr>
        <w:numId w:val="3"/>
      </w:numPr>
      <w:outlineLvl w:val="1"/>
    </w:pPr>
    <w:rPr>
      <w:b/>
      <w:sz w:val="18"/>
    </w:rPr>
  </w:style>
  <w:style w:type="paragraph" w:styleId="Ttulo3">
    <w:name w:val="heading 3"/>
    <w:basedOn w:val="Normal"/>
    <w:next w:val="Normal"/>
    <w:qFormat/>
    <w:pPr>
      <w:keepNext/>
      <w:tabs>
        <w:tab w:val="left" w:pos="4678"/>
      </w:tabs>
      <w:jc w:val="center"/>
      <w:outlineLvl w:val="2"/>
    </w:pPr>
    <w:rPr>
      <w:b/>
      <w:sz w:val="1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000080"/>
      <w:sz w:val="18"/>
      <w:u w:val="single"/>
    </w:rPr>
  </w:style>
  <w:style w:type="paragraph" w:styleId="Ttulo9">
    <w:name w:val="heading 9"/>
    <w:basedOn w:val="Normal"/>
    <w:next w:val="Normal"/>
    <w:qFormat/>
    <w:pPr>
      <w:keepNext/>
      <w:spacing w:after="120"/>
      <w:jc w:val="center"/>
      <w:outlineLvl w:val="8"/>
    </w:pPr>
    <w:rPr>
      <w:b/>
      <w:color w:val="000080"/>
      <w:position w:val="-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uesto">
    <w:name w:val="Title"/>
    <w:basedOn w:val="Normal"/>
    <w:qFormat/>
    <w:pPr>
      <w:jc w:val="center"/>
    </w:pPr>
    <w:rPr>
      <w:b/>
      <w:sz w:val="28"/>
      <w:lang w:val="es-ES_tradnl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independiente">
    <w:name w:val="Body Text"/>
    <w:basedOn w:val="Normal"/>
    <w:rPr>
      <w:color w:val="0000FF"/>
      <w:sz w:val="18"/>
    </w:rPr>
  </w:style>
  <w:style w:type="paragraph" w:customStyle="1" w:styleId="TableHeading">
    <w:name w:val="Table Heading"/>
    <w:basedOn w:val="Normal"/>
    <w:pPr>
      <w:spacing w:after="60"/>
    </w:pPr>
    <w:rPr>
      <w:b/>
      <w:lang w:val="en-U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8C1BB1"/>
    <w:pPr>
      <w:spacing w:before="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137F32"/>
    <w:rPr>
      <w:rFonts w:ascii="Arial" w:hAnsi="Arial"/>
      <w:lang w:val="es-MX" w:eastAsia="es-ES"/>
    </w:rPr>
  </w:style>
  <w:style w:type="character" w:styleId="Textodelmarcadordeposicin">
    <w:name w:val="Placeholder Text"/>
    <w:basedOn w:val="Fuentedeprrafopredeter"/>
    <w:uiPriority w:val="99"/>
    <w:semiHidden/>
    <w:rsid w:val="009B3F43"/>
    <w:rPr>
      <w:color w:val="808080"/>
    </w:rPr>
  </w:style>
  <w:style w:type="paragraph" w:styleId="Textodeglobo">
    <w:name w:val="Balloon Text"/>
    <w:basedOn w:val="Normal"/>
    <w:link w:val="TextodegloboCar"/>
    <w:rsid w:val="009B3F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B3F43"/>
    <w:rPr>
      <w:rFonts w:ascii="Tahoma" w:hAnsi="Tahoma" w:cs="Tahoma"/>
      <w:sz w:val="16"/>
      <w:szCs w:val="16"/>
      <w:lang w:val="es-MX" w:eastAsia="es-ES"/>
    </w:rPr>
  </w:style>
  <w:style w:type="character" w:customStyle="1" w:styleId="Estilo1">
    <w:name w:val="Estilo1"/>
    <w:basedOn w:val="Fuentedeprrafopredeter"/>
    <w:rsid w:val="009B3F43"/>
    <w:rPr>
      <w:rFonts w:ascii="Arial Rounded MT Bold" w:hAnsi="Arial Rounded MT Bold"/>
      <w:b/>
    </w:rPr>
  </w:style>
  <w:style w:type="character" w:customStyle="1" w:styleId="Estilo2">
    <w:name w:val="Estilo2"/>
    <w:basedOn w:val="Fuentedeprrafopredeter"/>
    <w:rsid w:val="009B3F43"/>
    <w:rPr>
      <w:b/>
    </w:rPr>
  </w:style>
  <w:style w:type="character" w:customStyle="1" w:styleId="Estilo3">
    <w:name w:val="Estilo3"/>
    <w:basedOn w:val="Fuentedeprrafopredeter"/>
    <w:rsid w:val="009B3F43"/>
    <w:rPr>
      <w:b/>
    </w:rPr>
  </w:style>
  <w:style w:type="character" w:styleId="Hipervnculovisitado">
    <w:name w:val="FollowedHyperlink"/>
    <w:basedOn w:val="Fuentedeprrafopredeter"/>
    <w:rsid w:val="009B3F43"/>
    <w:rPr>
      <w:color w:val="800080" w:themeColor="followedHyperlink"/>
      <w:u w:val="single"/>
    </w:rPr>
  </w:style>
  <w:style w:type="character" w:customStyle="1" w:styleId="Estilo4">
    <w:name w:val="Estilo4"/>
    <w:basedOn w:val="Fuentedeprrafopredeter"/>
    <w:uiPriority w:val="1"/>
    <w:rsid w:val="00CA089B"/>
    <w:rPr>
      <w:b/>
      <w:sz w:val="24"/>
    </w:rPr>
  </w:style>
  <w:style w:type="paragraph" w:styleId="Prrafodelista">
    <w:name w:val="List Paragraph"/>
    <w:basedOn w:val="Normal"/>
    <w:uiPriority w:val="34"/>
    <w:qFormat/>
    <w:rsid w:val="00EC624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01CFC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01CFC"/>
    <w:rPr>
      <w:rFonts w:ascii="Arial" w:hAnsi="Arial"/>
      <w:lang w:val="es-MX"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01CFC"/>
    <w:rPr>
      <w:rFonts w:ascii="Arial" w:hAnsi="Arial"/>
      <w:b/>
      <w:bCs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openxmlformats.org/officeDocument/2006/relationships/oleObject" Target="embeddings/oleObject4.bin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jpeg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ropbox\Kreier%20Solutions\Cooperativa\Proyecto\2%20Funcional\cooperativafuncional\P001%20CU-afiliacion%20nuevo%20aportan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F7A00A15674204A874694D4180D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548BA-5F69-4016-84F6-6EE5A41694DA}"/>
      </w:docPartPr>
      <w:docPartBody>
        <w:p w:rsidR="008D56A0" w:rsidRDefault="00B541A0">
          <w:pPr>
            <w:pStyle w:val="97F7A00A15674204A874694D4180DBC3"/>
          </w:pPr>
          <w:r w:rsidRPr="0072791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94F79D020C1430FA4191A69485D7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F8D49-13DC-40A7-81C2-C1C8C6A28C17}"/>
      </w:docPartPr>
      <w:docPartBody>
        <w:p w:rsidR="008D56A0" w:rsidRDefault="00B541A0">
          <w:pPr>
            <w:pStyle w:val="F94F79D020C1430FA4191A69485D72BD"/>
          </w:pPr>
          <w:r w:rsidRPr="00B62796">
            <w:rPr>
              <w:rStyle w:val="Textodelmarcadordeposicin"/>
              <w:rFonts w:ascii="Times New Roman" w:hAnsi="Times New Roman"/>
            </w:rPr>
            <w:t>Elija un elemento.</w:t>
          </w:r>
        </w:p>
      </w:docPartBody>
    </w:docPart>
    <w:docPart>
      <w:docPartPr>
        <w:name w:val="1B6130FF5D234C28999A99AA9EAD9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53E63-0FA0-46B6-B5BD-C7A9CA791A98}"/>
      </w:docPartPr>
      <w:docPartBody>
        <w:p w:rsidR="008D56A0" w:rsidRDefault="00B541A0">
          <w:pPr>
            <w:pStyle w:val="1B6130FF5D234C28999A99AA9EAD91BD"/>
          </w:pPr>
          <w:r w:rsidRPr="00B62796">
            <w:rPr>
              <w:rStyle w:val="Textodelmarcadordeposicin"/>
              <w:rFonts w:ascii="Times New Roman" w:hAnsi="Times New Roman"/>
            </w:rPr>
            <w:t>Haga clic aquí para escribir texto.</w:t>
          </w:r>
        </w:p>
      </w:docPartBody>
    </w:docPart>
    <w:docPart>
      <w:docPartPr>
        <w:name w:val="8F939C5517F54636BB1AF05F078CB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4F932-185F-4320-B5B0-97D378B0E431}"/>
      </w:docPartPr>
      <w:docPartBody>
        <w:p w:rsidR="008D56A0" w:rsidRDefault="00B541A0">
          <w:pPr>
            <w:pStyle w:val="8F939C5517F54636BB1AF05F078CB958"/>
          </w:pPr>
          <w:r w:rsidRPr="00B62796">
            <w:rPr>
              <w:rStyle w:val="Textodelmarcadordeposicin"/>
              <w:rFonts w:ascii="Times New Roman" w:hAnsi="Times New Roman"/>
            </w:rPr>
            <w:t>Haga clic aquí para escribir texto.</w:t>
          </w:r>
        </w:p>
      </w:docPartBody>
    </w:docPart>
    <w:docPart>
      <w:docPartPr>
        <w:name w:val="FFCFFCD605E9489CBF13B23041306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0EAA2-0639-480E-8939-7BD1CA00D4A7}"/>
      </w:docPartPr>
      <w:docPartBody>
        <w:p w:rsidR="008D56A0" w:rsidRDefault="00B541A0">
          <w:pPr>
            <w:pStyle w:val="FFCFFCD605E9489CBF13B23041306517"/>
          </w:pPr>
          <w:r w:rsidRPr="00B62796">
            <w:rPr>
              <w:rStyle w:val="Textodelmarcadordeposicin"/>
              <w:rFonts w:ascii="Times New Roman" w:hAnsi="Times New Roman"/>
            </w:rPr>
            <w:t>Haga clic aquí para escribir texto.</w:t>
          </w:r>
        </w:p>
      </w:docPartBody>
    </w:docPart>
    <w:docPart>
      <w:docPartPr>
        <w:name w:val="06E844D110AF4743B7E4DC5D6A747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6E0D4-7059-4571-BEB8-B0E518518725}"/>
      </w:docPartPr>
      <w:docPartBody>
        <w:p w:rsidR="008D56A0" w:rsidRDefault="00B541A0">
          <w:pPr>
            <w:pStyle w:val="06E844D110AF4743B7E4DC5D6A74762E"/>
          </w:pPr>
          <w:r w:rsidRPr="0072791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B377892A92F4D26A3E4201C60117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37BCD-8135-4D21-ACE9-26D72462DB4E}"/>
      </w:docPartPr>
      <w:docPartBody>
        <w:p w:rsidR="008D56A0" w:rsidRDefault="00B541A0">
          <w:pPr>
            <w:pStyle w:val="5B377892A92F4D26A3E4201C60117971"/>
          </w:pPr>
          <w:r w:rsidRPr="00B62796">
            <w:rPr>
              <w:rStyle w:val="Textodelmarcadordeposicin"/>
              <w:rFonts w:ascii="Times New Roman" w:hAnsi="Times New Roman"/>
            </w:rPr>
            <w:t>Haga clic aquí para escribir una fecha.</w:t>
          </w:r>
        </w:p>
      </w:docPartBody>
    </w:docPart>
    <w:docPart>
      <w:docPartPr>
        <w:name w:val="24750A49BAF64EC48C37C2775E20D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9249E-4971-4F0E-8C9A-54E63BBA898A}"/>
      </w:docPartPr>
      <w:docPartBody>
        <w:p w:rsidR="008D56A0" w:rsidRDefault="00B541A0">
          <w:pPr>
            <w:pStyle w:val="24750A49BAF64EC48C37C2775E20D21A"/>
          </w:pPr>
          <w:r w:rsidRPr="00B62796">
            <w:rPr>
              <w:rStyle w:val="Textodelmarcadordeposicin"/>
              <w:rFonts w:ascii="Times New Roman" w:hAnsi="Times New Roman"/>
            </w:rPr>
            <w:t>Haga clic aquí para escribir una fecha.</w:t>
          </w:r>
        </w:p>
      </w:docPartBody>
    </w:docPart>
    <w:docPart>
      <w:docPartPr>
        <w:name w:val="467F6E7417E94553BE046DB8987E3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42F31-7056-41AD-96E2-DA726140A085}"/>
      </w:docPartPr>
      <w:docPartBody>
        <w:p w:rsidR="008D56A0" w:rsidRDefault="00B541A0">
          <w:pPr>
            <w:pStyle w:val="467F6E7417E94553BE046DB8987E380D"/>
          </w:pPr>
          <w:r w:rsidRPr="00B62796">
            <w:rPr>
              <w:rStyle w:val="Textodelmarcadordeposicin"/>
              <w:rFonts w:ascii="Times New Roman" w:hAnsi="Times New Roman"/>
            </w:rPr>
            <w:t>Haga clic aquí para escribir texto.</w:t>
          </w:r>
        </w:p>
      </w:docPartBody>
    </w:docPart>
    <w:docPart>
      <w:docPartPr>
        <w:name w:val="10EE4B2CDA354C409CC6A83F38441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E03F4-AE22-4024-A482-6FB9258FE59C}"/>
      </w:docPartPr>
      <w:docPartBody>
        <w:p w:rsidR="008D56A0" w:rsidRDefault="00B541A0">
          <w:pPr>
            <w:pStyle w:val="10EE4B2CDA354C409CC6A83F384414E1"/>
          </w:pPr>
          <w:r w:rsidRPr="00B62796">
            <w:rPr>
              <w:rStyle w:val="Textodelmarcadordeposicin"/>
              <w:rFonts w:ascii="Times New Roman" w:hAnsi="Times New Roman"/>
            </w:rPr>
            <w:t>Haga clic aquí para escribir texto.</w:t>
          </w:r>
        </w:p>
      </w:docPartBody>
    </w:docPart>
    <w:docPart>
      <w:docPartPr>
        <w:name w:val="555C93BFA61448ACB9EFE4863ECC8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BC0D3-5220-43FD-B1CC-FA3B5866DE44}"/>
      </w:docPartPr>
      <w:docPartBody>
        <w:p w:rsidR="008D56A0" w:rsidRDefault="00B541A0">
          <w:pPr>
            <w:pStyle w:val="555C93BFA61448ACB9EFE4863ECC8ED8"/>
          </w:pPr>
          <w:r w:rsidRPr="0072791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E0AD74B4DE94718AAD1E041616E0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FF665-6EDE-4733-8078-CDBADD286252}"/>
      </w:docPartPr>
      <w:docPartBody>
        <w:p w:rsidR="008D56A0" w:rsidRDefault="00B541A0">
          <w:pPr>
            <w:pStyle w:val="8E0AD74B4DE94718AAD1E041616E0E02"/>
          </w:pPr>
          <w:r w:rsidRPr="0000039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4A1609DF85C453EB83524915B258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96FCF-4664-4DE1-856B-41916F70892C}"/>
      </w:docPartPr>
      <w:docPartBody>
        <w:p w:rsidR="008D56A0" w:rsidRDefault="00B541A0">
          <w:pPr>
            <w:pStyle w:val="64A1609DF85C453EB83524915B2587D6"/>
          </w:pPr>
          <w:r w:rsidRPr="0000039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8B7A9204C014585A91B50E3F3F69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2AE21-E9FC-464B-BAE5-78986101A82A}"/>
      </w:docPartPr>
      <w:docPartBody>
        <w:p w:rsidR="008D56A0" w:rsidRDefault="00B541A0">
          <w:pPr>
            <w:pStyle w:val="48B7A9204C014585A91B50E3F3F69240"/>
          </w:pPr>
          <w:r w:rsidRPr="0000039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3833B14311544A78278AC8C3140C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FA8B-02BB-408C-AE74-F3A15F6DE92D}"/>
      </w:docPartPr>
      <w:docPartBody>
        <w:p w:rsidR="008D56A0" w:rsidRDefault="00B541A0">
          <w:pPr>
            <w:pStyle w:val="23833B14311544A78278AC8C3140CD22"/>
          </w:pPr>
          <w:r w:rsidRPr="0000039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0CB6FDCDD2648D68C86053EEBA17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DF863-F56F-4198-8D4C-65BB78AE5A48}"/>
      </w:docPartPr>
      <w:docPartBody>
        <w:p w:rsidR="008D56A0" w:rsidRDefault="00B541A0">
          <w:pPr>
            <w:pStyle w:val="20CB6FDCDD2648D68C86053EEBA17181"/>
          </w:pPr>
          <w:r w:rsidRPr="00727915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EB404B52E2A4462B2A26376F880E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0C37B-9A6A-45C1-A4DF-BF7AF7A052B5}"/>
      </w:docPartPr>
      <w:docPartBody>
        <w:p w:rsidR="008D56A0" w:rsidRDefault="00B541A0">
          <w:pPr>
            <w:pStyle w:val="BEB404B52E2A4462B2A26376F880EB47"/>
          </w:pPr>
          <w:r w:rsidRPr="00BC43A7">
            <w:rPr>
              <w:rStyle w:val="Textodelmarcadordeposicin"/>
              <w:rFonts w:ascii="Times New Roman" w:hAnsi="Times New Roman"/>
            </w:rPr>
            <w:t>Haga clic aquí para escribir texto.</w:t>
          </w:r>
        </w:p>
      </w:docPartBody>
    </w:docPart>
    <w:docPart>
      <w:docPartPr>
        <w:name w:val="D50952C38BB044BE81EA17D90ED92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A557-BB53-4594-A95F-59072682B2FB}"/>
      </w:docPartPr>
      <w:docPartBody>
        <w:p w:rsidR="008D56A0" w:rsidRDefault="00B541A0">
          <w:pPr>
            <w:pStyle w:val="D50952C38BB044BE81EA17D90ED9249B"/>
          </w:pPr>
          <w:r w:rsidRPr="00BC43A7">
            <w:rPr>
              <w:rStyle w:val="Textodelmarcadordeposicin"/>
              <w:rFonts w:ascii="Times New Roman" w:hAnsi="Times New Roman"/>
            </w:rPr>
            <w:t>Haga clic aquí para escribir una fecha.</w:t>
          </w:r>
        </w:p>
      </w:docPartBody>
    </w:docPart>
    <w:docPart>
      <w:docPartPr>
        <w:name w:val="FA477063B53146FCAB37360881D84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F2ED0-C219-4EBD-9992-7CB53B81BC9C}"/>
      </w:docPartPr>
      <w:docPartBody>
        <w:p w:rsidR="008D56A0" w:rsidRDefault="00D22740" w:rsidP="00D22740">
          <w:pPr>
            <w:pStyle w:val="FA477063B53146FCAB37360881D84E6C"/>
          </w:pPr>
          <w:r w:rsidRPr="0000039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40"/>
    <w:rsid w:val="00204B08"/>
    <w:rsid w:val="003A1B2C"/>
    <w:rsid w:val="004C115F"/>
    <w:rsid w:val="00517604"/>
    <w:rsid w:val="00523429"/>
    <w:rsid w:val="008D56A0"/>
    <w:rsid w:val="00A04CDE"/>
    <w:rsid w:val="00B541A0"/>
    <w:rsid w:val="00CD3FC6"/>
    <w:rsid w:val="00D22740"/>
    <w:rsid w:val="00D35CF0"/>
    <w:rsid w:val="00FC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22740"/>
    <w:rPr>
      <w:color w:val="808080"/>
    </w:rPr>
  </w:style>
  <w:style w:type="paragraph" w:customStyle="1" w:styleId="97F7A00A15674204A874694D4180DBC3">
    <w:name w:val="97F7A00A15674204A874694D4180DBC3"/>
  </w:style>
  <w:style w:type="paragraph" w:customStyle="1" w:styleId="F94F79D020C1430FA4191A69485D72BD">
    <w:name w:val="F94F79D020C1430FA4191A69485D72BD"/>
  </w:style>
  <w:style w:type="paragraph" w:customStyle="1" w:styleId="1B6130FF5D234C28999A99AA9EAD91BD">
    <w:name w:val="1B6130FF5D234C28999A99AA9EAD91BD"/>
  </w:style>
  <w:style w:type="paragraph" w:customStyle="1" w:styleId="8F939C5517F54636BB1AF05F078CB958">
    <w:name w:val="8F939C5517F54636BB1AF05F078CB958"/>
  </w:style>
  <w:style w:type="paragraph" w:customStyle="1" w:styleId="FFCFFCD605E9489CBF13B23041306517">
    <w:name w:val="FFCFFCD605E9489CBF13B23041306517"/>
  </w:style>
  <w:style w:type="paragraph" w:customStyle="1" w:styleId="06E844D110AF4743B7E4DC5D6A74762E">
    <w:name w:val="06E844D110AF4743B7E4DC5D6A74762E"/>
  </w:style>
  <w:style w:type="paragraph" w:customStyle="1" w:styleId="5B377892A92F4D26A3E4201C60117971">
    <w:name w:val="5B377892A92F4D26A3E4201C60117971"/>
  </w:style>
  <w:style w:type="paragraph" w:customStyle="1" w:styleId="24750A49BAF64EC48C37C2775E20D21A">
    <w:name w:val="24750A49BAF64EC48C37C2775E20D21A"/>
  </w:style>
  <w:style w:type="paragraph" w:customStyle="1" w:styleId="467F6E7417E94553BE046DB8987E380D">
    <w:name w:val="467F6E7417E94553BE046DB8987E380D"/>
  </w:style>
  <w:style w:type="paragraph" w:customStyle="1" w:styleId="10EE4B2CDA354C409CC6A83F384414E1">
    <w:name w:val="10EE4B2CDA354C409CC6A83F384414E1"/>
  </w:style>
  <w:style w:type="paragraph" w:customStyle="1" w:styleId="555C93BFA61448ACB9EFE4863ECC8ED8">
    <w:name w:val="555C93BFA61448ACB9EFE4863ECC8ED8"/>
  </w:style>
  <w:style w:type="paragraph" w:customStyle="1" w:styleId="8E0AD74B4DE94718AAD1E041616E0E02">
    <w:name w:val="8E0AD74B4DE94718AAD1E041616E0E02"/>
  </w:style>
  <w:style w:type="paragraph" w:customStyle="1" w:styleId="64A1609DF85C453EB83524915B2587D6">
    <w:name w:val="64A1609DF85C453EB83524915B2587D6"/>
  </w:style>
  <w:style w:type="paragraph" w:customStyle="1" w:styleId="48B7A9204C014585A91B50E3F3F69240">
    <w:name w:val="48B7A9204C014585A91B50E3F3F69240"/>
  </w:style>
  <w:style w:type="paragraph" w:customStyle="1" w:styleId="23833B14311544A78278AC8C3140CD22">
    <w:name w:val="23833B14311544A78278AC8C3140CD22"/>
  </w:style>
  <w:style w:type="paragraph" w:customStyle="1" w:styleId="20CB6FDCDD2648D68C86053EEBA17181">
    <w:name w:val="20CB6FDCDD2648D68C86053EEBA17181"/>
  </w:style>
  <w:style w:type="paragraph" w:customStyle="1" w:styleId="BEB404B52E2A4462B2A26376F880EB47">
    <w:name w:val="BEB404B52E2A4462B2A26376F880EB47"/>
  </w:style>
  <w:style w:type="paragraph" w:customStyle="1" w:styleId="D50952C38BB044BE81EA17D90ED9249B">
    <w:name w:val="D50952C38BB044BE81EA17D90ED9249B"/>
  </w:style>
  <w:style w:type="paragraph" w:customStyle="1" w:styleId="92D2BCFE7DA34726803E791D71DE29A4">
    <w:name w:val="92D2BCFE7DA34726803E791D71DE29A4"/>
    <w:rsid w:val="00D22740"/>
  </w:style>
  <w:style w:type="paragraph" w:customStyle="1" w:styleId="FA477063B53146FCAB37360881D84E6C">
    <w:name w:val="FA477063B53146FCAB37360881D84E6C"/>
    <w:rsid w:val="00D227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558C7-AFFE-499C-9782-7BCAC8EC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P001 CU-afiliacion nuevo aportante.dotx</Template>
  <TotalTime>1515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Alcance de la solución</vt:lpstr>
    </vt:vector>
  </TitlesOfParts>
  <Manager>Patrice Goury D.</Manager>
  <Company>BBVA</Company>
  <LinksUpToDate>false</LinksUpToDate>
  <CharactersWithSpaces>4923</CharactersWithSpaces>
  <SharedDoc>false</SharedDoc>
  <HLinks>
    <vt:vector size="6" baseType="variant">
      <vt:variant>
        <vt:i4>3211266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P_RN1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Alcance de la solución</dc:title>
  <dc:subject>Manual de Calidad</dc:subject>
  <dc:creator>Brayan chavez</dc:creator>
  <cp:lastModifiedBy>Brayan chavez</cp:lastModifiedBy>
  <cp:revision>36</cp:revision>
  <cp:lastPrinted>2007-05-31T22:48:00Z</cp:lastPrinted>
  <dcterms:created xsi:type="dcterms:W3CDTF">2016-07-21T23:13:00Z</dcterms:created>
  <dcterms:modified xsi:type="dcterms:W3CDTF">2016-11-07T03:56:00Z</dcterms:modified>
</cp:coreProperties>
</file>